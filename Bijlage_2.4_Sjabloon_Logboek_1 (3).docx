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3FD9" w14:textId="07C9C091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BB4AEA">
        <w:rPr>
          <w:sz w:val="48"/>
          <w:szCs w:val="48"/>
        </w:rPr>
        <w:t>2.</w:t>
      </w:r>
      <w:r w:rsidR="001566D2">
        <w:rPr>
          <w:sz w:val="48"/>
          <w:szCs w:val="48"/>
        </w:rPr>
        <w:t>4</w:t>
      </w:r>
      <w:r w:rsidRPr="00EA2A08">
        <w:rPr>
          <w:sz w:val="48"/>
          <w:szCs w:val="48"/>
        </w:rPr>
        <w:t xml:space="preserve"> </w:t>
      </w:r>
      <w:r w:rsidR="00923F35">
        <w:rPr>
          <w:sz w:val="48"/>
          <w:szCs w:val="48"/>
        </w:rPr>
        <w:t xml:space="preserve">Sjabloon </w:t>
      </w:r>
      <w:r w:rsidR="00F02AFE">
        <w:rPr>
          <w:sz w:val="48"/>
          <w:szCs w:val="48"/>
        </w:rPr>
        <w:t>Logboek</w:t>
      </w:r>
    </w:p>
    <w:p w14:paraId="12F9CB76" w14:textId="77777777" w:rsidR="0017583A" w:rsidRDefault="0017583A" w:rsidP="00910A2E"/>
    <w:p w14:paraId="13FF1EB9" w14:textId="77777777" w:rsidR="00565A5A" w:rsidRDefault="00565A5A" w:rsidP="00910A2E"/>
    <w:p w14:paraId="3D4A632B" w14:textId="77777777" w:rsidR="00565A5A" w:rsidRDefault="00565A5A" w:rsidP="00910A2E"/>
    <w:p w14:paraId="69CB38CB" w14:textId="77777777" w:rsidR="00565A5A" w:rsidRDefault="00565A5A" w:rsidP="00910A2E"/>
    <w:p w14:paraId="344EAB39" w14:textId="77777777" w:rsidR="00565A5A" w:rsidRDefault="00565A5A" w:rsidP="00910A2E"/>
    <w:p w14:paraId="490B7DA0" w14:textId="77777777" w:rsidR="00565A5A" w:rsidRDefault="00565A5A" w:rsidP="00910A2E"/>
    <w:p w14:paraId="0F1B3504" w14:textId="77777777" w:rsidR="00663C33" w:rsidRDefault="00663C33" w:rsidP="00910A2E"/>
    <w:p w14:paraId="58DF4DBF" w14:textId="77777777" w:rsidR="00565A5A" w:rsidRDefault="00565A5A" w:rsidP="00910A2E"/>
    <w:p w14:paraId="09B68470" w14:textId="77777777" w:rsidR="00565A5A" w:rsidRDefault="00565A5A" w:rsidP="00910A2E"/>
    <w:p w14:paraId="3A036D51" w14:textId="77777777" w:rsidR="00565A5A" w:rsidRDefault="00565A5A" w:rsidP="00910A2E"/>
    <w:p w14:paraId="308591D8" w14:textId="77777777" w:rsidR="00565A5A" w:rsidRDefault="00565A5A" w:rsidP="00910A2E"/>
    <w:p w14:paraId="0F38E802" w14:textId="77777777" w:rsidR="00565A5A" w:rsidRDefault="00565A5A" w:rsidP="00910A2E"/>
    <w:p w14:paraId="152954B8" w14:textId="77777777" w:rsidR="00565A5A" w:rsidRDefault="00565A5A" w:rsidP="00910A2E"/>
    <w:p w14:paraId="6DA3CEF6" w14:textId="77777777" w:rsidR="00565A5A" w:rsidRDefault="00565A5A" w:rsidP="00910A2E"/>
    <w:p w14:paraId="4047B571" w14:textId="77777777" w:rsidR="00565A5A" w:rsidRDefault="00565A5A" w:rsidP="00910A2E"/>
    <w:p w14:paraId="1A08967B" w14:textId="77777777" w:rsidR="00565A5A" w:rsidRDefault="00565A5A" w:rsidP="00910A2E"/>
    <w:p w14:paraId="5681ABC6" w14:textId="77777777" w:rsidR="00565A5A" w:rsidRDefault="00565A5A" w:rsidP="00910A2E"/>
    <w:p w14:paraId="47A7A285" w14:textId="77777777" w:rsidR="00565A5A" w:rsidRDefault="00565A5A" w:rsidP="00910A2E"/>
    <w:p w14:paraId="0512AF1F" w14:textId="77777777" w:rsidR="00565A5A" w:rsidRDefault="00565A5A" w:rsidP="00910A2E"/>
    <w:p w14:paraId="38D4F3D5" w14:textId="77777777" w:rsidR="00565A5A" w:rsidRDefault="00565A5A" w:rsidP="00910A2E"/>
    <w:p w14:paraId="5C9AF55D" w14:textId="77777777" w:rsidR="00565A5A" w:rsidRDefault="00565A5A" w:rsidP="00910A2E"/>
    <w:p w14:paraId="3FC3D976" w14:textId="77777777" w:rsidR="00565A5A" w:rsidRDefault="00565A5A" w:rsidP="00910A2E"/>
    <w:p w14:paraId="577A5430" w14:textId="77777777" w:rsidR="00565A5A" w:rsidRDefault="00565A5A" w:rsidP="00910A2E"/>
    <w:p w14:paraId="0AFCAADB" w14:textId="77777777" w:rsidR="00565A5A" w:rsidRDefault="00565A5A" w:rsidP="00910A2E"/>
    <w:p w14:paraId="1A3338E0" w14:textId="77777777" w:rsidR="00565A5A" w:rsidRDefault="00565A5A" w:rsidP="00910A2E"/>
    <w:p w14:paraId="3A19AE62" w14:textId="77777777" w:rsidR="00565A5A" w:rsidRDefault="00565A5A" w:rsidP="00910A2E"/>
    <w:p w14:paraId="0643CA9C" w14:textId="77777777" w:rsidR="00565A5A" w:rsidRDefault="00565A5A" w:rsidP="00910A2E"/>
    <w:p w14:paraId="71C07073" w14:textId="77777777" w:rsidR="00565A5A" w:rsidRDefault="00565A5A" w:rsidP="00910A2E"/>
    <w:p w14:paraId="7EA6EB4D" w14:textId="77777777" w:rsidR="00565A5A" w:rsidRDefault="00565A5A" w:rsidP="00910A2E"/>
    <w:p w14:paraId="649DEF2B" w14:textId="77777777" w:rsidR="00565A5A" w:rsidRDefault="00565A5A" w:rsidP="00910A2E"/>
    <w:p w14:paraId="19ED2AC0" w14:textId="77777777" w:rsidR="00565A5A" w:rsidRDefault="00565A5A" w:rsidP="00910A2E"/>
    <w:p w14:paraId="3A8DD155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278958F2" w14:textId="4EAA78F0" w:rsidR="002310EA" w:rsidRPr="009F7FA4" w:rsidRDefault="002310EA" w:rsidP="002310EA">
      <w:pPr>
        <w:pStyle w:val="Kop1"/>
      </w:pPr>
      <w:r>
        <w:t>L</w:t>
      </w:r>
      <w:r w:rsidRPr="009F7FA4">
        <w:t>ogboek</w:t>
      </w:r>
    </w:p>
    <w:p w14:paraId="5B260B56" w14:textId="77777777" w:rsidR="002310EA" w:rsidRPr="009F7FA4" w:rsidRDefault="002310EA" w:rsidP="002310EA"/>
    <w:p w14:paraId="5D8DD0C3" w14:textId="77777777" w:rsidR="002310EA" w:rsidRPr="009F7FA4" w:rsidRDefault="002310EA" w:rsidP="002310EA">
      <w:pPr>
        <w:tabs>
          <w:tab w:val="left" w:pos="1134"/>
        </w:tabs>
      </w:pPr>
      <w:r w:rsidRPr="009F7FA4">
        <w:t>Datum</w:t>
      </w:r>
      <w:r>
        <w:t>:</w:t>
      </w:r>
      <w:r>
        <w:tab/>
      </w:r>
    </w:p>
    <w:p w14:paraId="248E9F9C" w14:textId="77777777" w:rsidR="002310EA" w:rsidRPr="009F7FA4" w:rsidRDefault="002310EA" w:rsidP="002310EA">
      <w:pPr>
        <w:tabs>
          <w:tab w:val="left" w:pos="1134"/>
        </w:tabs>
      </w:pPr>
      <w:r w:rsidRPr="009F7FA4">
        <w:t>Auteur</w:t>
      </w:r>
      <w:r>
        <w:t>:</w:t>
      </w:r>
      <w:r>
        <w:tab/>
      </w:r>
    </w:p>
    <w:p w14:paraId="0E8DE430" w14:textId="77777777" w:rsidR="002310EA" w:rsidRPr="009F7FA4" w:rsidRDefault="002310EA" w:rsidP="002310EA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37"/>
        <w:gridCol w:w="6374"/>
        <w:gridCol w:w="1751"/>
      </w:tblGrid>
      <w:tr w:rsidR="002310EA" w:rsidRPr="009F7FA4" w14:paraId="1CC680CD" w14:textId="77777777" w:rsidTr="00276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right w:val="single" w:sz="4" w:space="0" w:color="FFFFFF" w:themeColor="background1"/>
            </w:tcBorders>
            <w:noWrap/>
          </w:tcPr>
          <w:p w14:paraId="7477C7F9" w14:textId="77777777" w:rsidR="002310EA" w:rsidRPr="009F7FA4" w:rsidRDefault="002310EA" w:rsidP="00276227">
            <w:pPr>
              <w:rPr>
                <w:b/>
              </w:rPr>
            </w:pPr>
            <w:r w:rsidRPr="009F7FA4">
              <w:rPr>
                <w:b/>
              </w:rPr>
              <w:t>Datum</w:t>
            </w:r>
          </w:p>
        </w:tc>
        <w:tc>
          <w:tcPr>
            <w:tcW w:w="166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3F80B0" w14:textId="77777777" w:rsidR="002310EA" w:rsidRPr="009F7FA4" w:rsidRDefault="002310EA" w:rsidP="00276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7FA4">
              <w:rPr>
                <w:b/>
              </w:rPr>
              <w:t>Aanpassing gedaan</w:t>
            </w:r>
          </w:p>
        </w:tc>
        <w:tc>
          <w:tcPr>
            <w:tcW w:w="1667" w:type="pct"/>
            <w:tcBorders>
              <w:left w:val="single" w:sz="4" w:space="0" w:color="FFFFFF" w:themeColor="background1"/>
            </w:tcBorders>
          </w:tcPr>
          <w:p w14:paraId="4938A2B3" w14:textId="77777777" w:rsidR="002310EA" w:rsidRPr="009F7FA4" w:rsidRDefault="002310EA" w:rsidP="00276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F7FA4">
              <w:rPr>
                <w:b/>
              </w:rPr>
              <w:t>Opmerking/vervolgactie</w:t>
            </w:r>
          </w:p>
        </w:tc>
      </w:tr>
      <w:tr w:rsidR="002310EA" w:rsidRPr="009F7FA4" w14:paraId="0087970E" w14:textId="77777777" w:rsidTr="0027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0647EECD" w14:textId="10FE2964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10A0D60A" w14:textId="09445BF6" w:rsidR="002310EA" w:rsidRPr="009F7FA4" w:rsidRDefault="00FB4089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089">
              <w:rPr>
                <w:noProof/>
              </w:rPr>
              <w:drawing>
                <wp:inline distT="0" distB="0" distL="0" distR="0" wp14:anchorId="1E889428" wp14:editId="78A88750">
                  <wp:extent cx="5760720" cy="6327140"/>
                  <wp:effectExtent l="0" t="0" r="0" b="0"/>
                  <wp:docPr id="159882325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8232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632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6AE111A9" w14:textId="77777777" w:rsidR="002310EA" w:rsidRDefault="00FB4089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firewall is aangezet via de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defender</w:t>
            </w:r>
            <w:proofErr w:type="spellEnd"/>
            <w:r>
              <w:t xml:space="preserve"> </w:t>
            </w:r>
          </w:p>
          <w:p w14:paraId="053FED84" w14:textId="1C8371D3" w:rsidR="00FB4089" w:rsidRPr="009F7FA4" w:rsidRDefault="00FB4089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(ik mag het niet aan doen uit opdracht van </w:t>
            </w:r>
            <w:proofErr w:type="spellStart"/>
            <w:r>
              <w:t>joeman</w:t>
            </w:r>
            <w:proofErr w:type="spellEnd"/>
            <w:r>
              <w:t>, omdat ik anders uit de omgeving word gekickt</w:t>
            </w:r>
          </w:p>
        </w:tc>
      </w:tr>
      <w:tr w:rsidR="002310EA" w:rsidRPr="009F7FA4" w14:paraId="1A34DC81" w14:textId="77777777" w:rsidTr="00276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6CBAAD1B" w14:textId="23622B59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508FC76A" w14:textId="6FF70E51" w:rsidR="002310EA" w:rsidRPr="009F7FA4" w:rsidRDefault="00FB4089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4089">
              <w:rPr>
                <w:noProof/>
              </w:rPr>
              <w:drawing>
                <wp:inline distT="0" distB="0" distL="0" distR="0" wp14:anchorId="73ED1FC6" wp14:editId="6AE8F3ED">
                  <wp:extent cx="5760720" cy="2073910"/>
                  <wp:effectExtent l="0" t="0" r="0" b="2540"/>
                  <wp:docPr id="63402131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0213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28058C0F" w14:textId="77777777" w:rsidR="002310EA" w:rsidRDefault="00FB4089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 computer is </w:t>
            </w:r>
            <w:proofErr w:type="spellStart"/>
            <w:r>
              <w:t>geupdate</w:t>
            </w:r>
            <w:proofErr w:type="spellEnd"/>
            <w:r>
              <w:t xml:space="preserve"> waardoor de computer beschermd is tegen de laatste versie virussen en malware( ik kan het niet gaan updaten omdat de </w:t>
            </w:r>
            <w:proofErr w:type="spellStart"/>
            <w:r>
              <w:t>friewall</w:t>
            </w:r>
            <w:proofErr w:type="spellEnd"/>
            <w:r>
              <w:t xml:space="preserve"> uitstaat.</w:t>
            </w:r>
          </w:p>
          <w:p w14:paraId="36E21463" w14:textId="075A2336" w:rsidR="00FB4089" w:rsidRPr="009F7FA4" w:rsidRDefault="00FB4089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10EA" w:rsidRPr="009F7FA4" w14:paraId="770757EF" w14:textId="77777777" w:rsidTr="0027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78FBFFBA" w14:textId="0825C5A9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768E6B9E" w14:textId="003E5875" w:rsidR="002310EA" w:rsidRPr="009F7FA4" w:rsidRDefault="00FB4089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089">
              <w:rPr>
                <w:noProof/>
              </w:rPr>
              <w:drawing>
                <wp:inline distT="0" distB="0" distL="0" distR="0" wp14:anchorId="72D42C8F" wp14:editId="50BE62A9">
                  <wp:extent cx="5760720" cy="1061720"/>
                  <wp:effectExtent l="0" t="0" r="0" b="5080"/>
                  <wp:docPr id="104966893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6689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50C37FB6" w14:textId="6F1F7279" w:rsidR="002310EA" w:rsidRPr="009F7FA4" w:rsidRDefault="00FB4089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 heb de virus protection aangezet zodat de computer wat beter is beschermd tegen de virussen en malware.</w:t>
            </w:r>
          </w:p>
        </w:tc>
      </w:tr>
      <w:tr w:rsidR="002310EA" w:rsidRPr="009F7FA4" w14:paraId="26CDCEB1" w14:textId="77777777" w:rsidTr="00276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6FC55E76" w14:textId="2C1C8D15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01C5D1C7" w14:textId="78747EA2" w:rsidR="002310EA" w:rsidRPr="009F7FA4" w:rsidRDefault="009546E6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46E6">
              <w:rPr>
                <w:noProof/>
              </w:rPr>
              <w:drawing>
                <wp:inline distT="0" distB="0" distL="0" distR="0" wp14:anchorId="282B0078" wp14:editId="14BDB990">
                  <wp:extent cx="5760720" cy="3702050"/>
                  <wp:effectExtent l="0" t="0" r="0" b="0"/>
                  <wp:docPr id="43551439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5143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0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78B368BE" w14:textId="2DD8D535" w:rsidR="009546E6" w:rsidRDefault="009546E6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Met deze query heb ik de wachtwoord van de database veranderd zodat he het weer goed is beveiligd </w:t>
            </w:r>
            <w:r w:rsidRPr="009546E6">
              <w:t>ALTER USER 'root'@'</w:t>
            </w:r>
            <w:proofErr w:type="spellStart"/>
            <w:r w:rsidRPr="009546E6">
              <w:t>localhost</w:t>
            </w:r>
            <w:proofErr w:type="spellEnd"/>
            <w:r w:rsidRPr="009546E6">
              <w:t>' IDENTIFIED BY 'D3zw@rtebeeldscherm';</w:t>
            </w:r>
          </w:p>
          <w:p w14:paraId="05D076F3" w14:textId="194C0BE4" w:rsidR="009546E6" w:rsidRDefault="009546E6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Dit is de nieuwe wachtwoord:</w:t>
            </w:r>
          </w:p>
          <w:p w14:paraId="1D0D6AFB" w14:textId="228C3AAB" w:rsidR="002310EA" w:rsidRPr="009F7FA4" w:rsidRDefault="009546E6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46E6">
              <w:t>D3zw@rtebeeldscherm</w:t>
            </w:r>
          </w:p>
        </w:tc>
      </w:tr>
      <w:tr w:rsidR="002310EA" w:rsidRPr="009F7FA4" w14:paraId="34F6E15D" w14:textId="77777777" w:rsidTr="0027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407F2CED" w14:textId="5E5D2A4E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69EB44A8" w14:textId="26851469" w:rsidR="002310EA" w:rsidRPr="009F7FA4" w:rsidRDefault="00265BC1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BC1">
              <w:rPr>
                <w:noProof/>
              </w:rPr>
              <w:drawing>
                <wp:inline distT="0" distB="0" distL="0" distR="0" wp14:anchorId="5A6CBC9C" wp14:editId="188C9CEB">
                  <wp:extent cx="5020376" cy="2086266"/>
                  <wp:effectExtent l="0" t="0" r="8890" b="9525"/>
                  <wp:docPr id="24911639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1163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01B5C298" w14:textId="07E50662" w:rsidR="002310EA" w:rsidRPr="009F7FA4" w:rsidRDefault="009546E6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 h</w:t>
            </w:r>
            <w:r w:rsidR="00265BC1">
              <w:t xml:space="preserve"> eb hier de</w:t>
            </w:r>
            <w:r w:rsidR="00265BC1" w:rsidRPr="00C12BBD">
              <w:t xml:space="preserve"> remote</w:t>
            </w:r>
            <w:r w:rsidR="00265BC1">
              <w:t xml:space="preserve"> </w:t>
            </w:r>
            <w:r w:rsidR="00265BC1" w:rsidRPr="00C12BBD">
              <w:t>accesstool</w:t>
            </w:r>
            <w:r w:rsidR="00265BC1">
              <w:t xml:space="preserve"> verwijderd </w:t>
            </w:r>
          </w:p>
        </w:tc>
      </w:tr>
      <w:tr w:rsidR="002310EA" w:rsidRPr="009F7FA4" w14:paraId="6A0360FD" w14:textId="77777777" w:rsidTr="00276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7E3083B3" w14:textId="372CDDB6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263975D8" w14:textId="0E14B85B" w:rsidR="002310EA" w:rsidRPr="009F7FA4" w:rsidRDefault="00265BC1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65BC1">
              <w:rPr>
                <w:noProof/>
              </w:rPr>
              <w:drawing>
                <wp:inline distT="0" distB="0" distL="0" distR="0" wp14:anchorId="4BF13C65" wp14:editId="00A6D785">
                  <wp:extent cx="3877216" cy="4420217"/>
                  <wp:effectExtent l="0" t="0" r="9525" b="0"/>
                  <wp:docPr id="34803578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0357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442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14:paraId="056AB737" w14:textId="006581B1" w:rsidR="002310EA" w:rsidRPr="009F7FA4" w:rsidRDefault="00265BC1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 remote acces is uit gezet nu kan niet van buiten verbinding gemaakt worden met je computer </w:t>
            </w:r>
          </w:p>
        </w:tc>
      </w:tr>
      <w:tr w:rsidR="002310EA" w:rsidRPr="009F7FA4" w14:paraId="58C235C3" w14:textId="77777777" w:rsidTr="0027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1EACC9F7" w14:textId="4F424DC2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65CCCC77" w14:textId="77777777" w:rsidR="002310EA" w:rsidRPr="009F7FA4" w:rsidRDefault="002310EA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7CCCD2DC" w14:textId="77777777" w:rsidR="002310EA" w:rsidRPr="009F7FA4" w:rsidRDefault="002310EA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0EA" w:rsidRPr="009F7FA4" w14:paraId="5474FB58" w14:textId="77777777" w:rsidTr="00276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2D954CC9" w14:textId="3DADDF9F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53AF97C8" w14:textId="77777777" w:rsidR="002310EA" w:rsidRPr="009F7FA4" w:rsidRDefault="002310EA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125EA88E" w14:textId="77777777" w:rsidR="002310EA" w:rsidRPr="009F7FA4" w:rsidRDefault="002310EA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10EA" w:rsidRPr="009F7FA4" w14:paraId="676097C0" w14:textId="77777777" w:rsidTr="0027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26DB3BCF" w14:textId="5268AFED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439229B3" w14:textId="77777777" w:rsidR="002310EA" w:rsidRPr="009F7FA4" w:rsidRDefault="002310EA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59568607" w14:textId="77777777" w:rsidR="002310EA" w:rsidRPr="009F7FA4" w:rsidRDefault="002310EA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0EA" w:rsidRPr="009F7FA4" w14:paraId="796C7C0C" w14:textId="77777777" w:rsidTr="00276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7FAA9F73" w14:textId="1531F6C9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4FB404E6" w14:textId="77777777" w:rsidR="002310EA" w:rsidRPr="009F7FA4" w:rsidRDefault="002310EA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482CCACA" w14:textId="77777777" w:rsidR="002310EA" w:rsidRPr="009F7FA4" w:rsidRDefault="002310EA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10EA" w:rsidRPr="009F7FA4" w14:paraId="2A741AAA" w14:textId="77777777" w:rsidTr="00276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51DFE24D" w14:textId="38D52EC6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14F98D40" w14:textId="77777777" w:rsidR="002310EA" w:rsidRPr="009F7FA4" w:rsidRDefault="002310EA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44AC8B98" w14:textId="77777777" w:rsidR="002310EA" w:rsidRPr="009F7FA4" w:rsidRDefault="002310EA" w:rsidP="0027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10EA" w:rsidRPr="009F7FA4" w14:paraId="162BF161" w14:textId="77777777" w:rsidTr="002762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noWrap/>
          </w:tcPr>
          <w:p w14:paraId="432FBA6F" w14:textId="65702CC8" w:rsidR="002310EA" w:rsidRPr="009F7FA4" w:rsidRDefault="00FB4089" w:rsidP="00276227">
            <w:r>
              <w:t>20/04/2023</w:t>
            </w:r>
          </w:p>
        </w:tc>
        <w:tc>
          <w:tcPr>
            <w:tcW w:w="1667" w:type="pct"/>
          </w:tcPr>
          <w:p w14:paraId="19100387" w14:textId="77777777" w:rsidR="002310EA" w:rsidRPr="009F7FA4" w:rsidRDefault="002310EA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1664054C" w14:textId="77777777" w:rsidR="002310EA" w:rsidRPr="009F7FA4" w:rsidRDefault="002310EA" w:rsidP="002762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ED7D5A1" w14:textId="77777777" w:rsidR="002310EA" w:rsidRPr="009F7FA4" w:rsidRDefault="002310EA" w:rsidP="002310EA"/>
    <w:p w14:paraId="49942B3C" w14:textId="77777777" w:rsidR="00B506ED" w:rsidRDefault="00B506ED" w:rsidP="00B506ED"/>
    <w:sectPr w:rsidR="00B506ED" w:rsidSect="00AC48BB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8B41" w14:textId="77777777" w:rsidR="00CC186D" w:rsidRDefault="00CC186D" w:rsidP="00910A2E">
      <w:pPr>
        <w:spacing w:line="240" w:lineRule="auto"/>
      </w:pPr>
      <w:r>
        <w:separator/>
      </w:r>
    </w:p>
  </w:endnote>
  <w:endnote w:type="continuationSeparator" w:id="0">
    <w:p w14:paraId="3B1C427F" w14:textId="77777777" w:rsidR="00CC186D" w:rsidRDefault="00CC186D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4E97" w14:textId="77777777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3835F46A" wp14:editId="08EE61D9">
          <wp:extent cx="918000" cy="360000"/>
          <wp:effectExtent l="0" t="0" r="0" b="2540"/>
          <wp:docPr id="30" name="Afbeelding 3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D91BC7">
      <w:t>2.4 Sjabloon Logboek</w:t>
    </w:r>
    <w:r w:rsidRPr="00393111">
      <w:t xml:space="preserve"> - </w:t>
    </w:r>
    <w:r w:rsidR="00D91BC7" w:rsidRPr="00C30ED1">
      <w:t>EX_IT20_EP8_P2-K2_1v1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395E" w14:textId="77777777" w:rsidR="00CC186D" w:rsidRDefault="00CC186D" w:rsidP="00910A2E">
      <w:pPr>
        <w:spacing w:line="240" w:lineRule="auto"/>
      </w:pPr>
      <w:r>
        <w:separator/>
      </w:r>
    </w:p>
  </w:footnote>
  <w:footnote w:type="continuationSeparator" w:id="0">
    <w:p w14:paraId="1D41DA73" w14:textId="77777777" w:rsidR="00CC186D" w:rsidRDefault="00CC186D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C904" w14:textId="77777777" w:rsidR="00910A2E" w:rsidRDefault="003D0B0D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-1.6pt;margin-top:-.2pt;width:595.2pt;height:841.9pt;z-index:-251658752;mso-position-horizontal-relative:page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D35D" w14:textId="25187473" w:rsidR="00F02AFE" w:rsidRDefault="00F02AF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5E12"/>
    <w:multiLevelType w:val="hybridMultilevel"/>
    <w:tmpl w:val="70E2EF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525514">
    <w:abstractNumId w:val="3"/>
  </w:num>
  <w:num w:numId="2" w16cid:durableId="1731348306">
    <w:abstractNumId w:val="40"/>
  </w:num>
  <w:num w:numId="3" w16cid:durableId="1314719761">
    <w:abstractNumId w:val="5"/>
  </w:num>
  <w:num w:numId="4" w16cid:durableId="986669791">
    <w:abstractNumId w:val="42"/>
  </w:num>
  <w:num w:numId="5" w16cid:durableId="140267296">
    <w:abstractNumId w:val="16"/>
  </w:num>
  <w:num w:numId="6" w16cid:durableId="1403215517">
    <w:abstractNumId w:val="39"/>
  </w:num>
  <w:num w:numId="7" w16cid:durableId="904029993">
    <w:abstractNumId w:val="0"/>
  </w:num>
  <w:num w:numId="8" w16cid:durableId="703557018">
    <w:abstractNumId w:val="45"/>
  </w:num>
  <w:num w:numId="9" w16cid:durableId="267157016">
    <w:abstractNumId w:val="23"/>
  </w:num>
  <w:num w:numId="10" w16cid:durableId="1320889947">
    <w:abstractNumId w:val="32"/>
  </w:num>
  <w:num w:numId="11" w16cid:durableId="1230113205">
    <w:abstractNumId w:val="34"/>
  </w:num>
  <w:num w:numId="12" w16cid:durableId="1244486165">
    <w:abstractNumId w:val="15"/>
  </w:num>
  <w:num w:numId="13" w16cid:durableId="1243173786">
    <w:abstractNumId w:val="33"/>
  </w:num>
  <w:num w:numId="14" w16cid:durableId="2146659905">
    <w:abstractNumId w:val="25"/>
  </w:num>
  <w:num w:numId="15" w16cid:durableId="1395281025">
    <w:abstractNumId w:val="13"/>
  </w:num>
  <w:num w:numId="16" w16cid:durableId="590504843">
    <w:abstractNumId w:val="1"/>
  </w:num>
  <w:num w:numId="17" w16cid:durableId="2049331943">
    <w:abstractNumId w:val="21"/>
  </w:num>
  <w:num w:numId="18" w16cid:durableId="1427070460">
    <w:abstractNumId w:val="4"/>
  </w:num>
  <w:num w:numId="19" w16cid:durableId="1331829974">
    <w:abstractNumId w:val="47"/>
  </w:num>
  <w:num w:numId="20" w16cid:durableId="609820089">
    <w:abstractNumId w:val="28"/>
  </w:num>
  <w:num w:numId="21" w16cid:durableId="1281566511">
    <w:abstractNumId w:val="46"/>
  </w:num>
  <w:num w:numId="22" w16cid:durableId="564410150">
    <w:abstractNumId w:val="38"/>
  </w:num>
  <w:num w:numId="23" w16cid:durableId="677998575">
    <w:abstractNumId w:val="31"/>
  </w:num>
  <w:num w:numId="24" w16cid:durableId="94135333">
    <w:abstractNumId w:val="29"/>
  </w:num>
  <w:num w:numId="25" w16cid:durableId="538014180">
    <w:abstractNumId w:val="26"/>
  </w:num>
  <w:num w:numId="26" w16cid:durableId="717051088">
    <w:abstractNumId w:val="17"/>
  </w:num>
  <w:num w:numId="27" w16cid:durableId="85348114">
    <w:abstractNumId w:val="6"/>
  </w:num>
  <w:num w:numId="28" w16cid:durableId="653529019">
    <w:abstractNumId w:val="2"/>
  </w:num>
  <w:num w:numId="29" w16cid:durableId="1321428808">
    <w:abstractNumId w:val="35"/>
  </w:num>
  <w:num w:numId="30" w16cid:durableId="840659481">
    <w:abstractNumId w:val="22"/>
  </w:num>
  <w:num w:numId="31" w16cid:durableId="712002154">
    <w:abstractNumId w:val="9"/>
  </w:num>
  <w:num w:numId="32" w16cid:durableId="1685016402">
    <w:abstractNumId w:val="11"/>
  </w:num>
  <w:num w:numId="33" w16cid:durableId="72943063">
    <w:abstractNumId w:val="41"/>
  </w:num>
  <w:num w:numId="34" w16cid:durableId="1801535254">
    <w:abstractNumId w:val="37"/>
  </w:num>
  <w:num w:numId="35" w16cid:durableId="1576428796">
    <w:abstractNumId w:val="12"/>
  </w:num>
  <w:num w:numId="36" w16cid:durableId="1231961860">
    <w:abstractNumId w:val="18"/>
  </w:num>
  <w:num w:numId="37" w16cid:durableId="1882549770">
    <w:abstractNumId w:val="24"/>
  </w:num>
  <w:num w:numId="38" w16cid:durableId="1697464245">
    <w:abstractNumId w:val="27"/>
  </w:num>
  <w:num w:numId="39" w16cid:durableId="1788623704">
    <w:abstractNumId w:val="8"/>
  </w:num>
  <w:num w:numId="40" w16cid:durableId="491335441">
    <w:abstractNumId w:val="43"/>
  </w:num>
  <w:num w:numId="41" w16cid:durableId="1126966313">
    <w:abstractNumId w:val="44"/>
  </w:num>
  <w:num w:numId="42" w16cid:durableId="1731031909">
    <w:abstractNumId w:val="20"/>
  </w:num>
  <w:num w:numId="43" w16cid:durableId="1865706520">
    <w:abstractNumId w:val="19"/>
  </w:num>
  <w:num w:numId="44" w16cid:durableId="1087925499">
    <w:abstractNumId w:val="14"/>
  </w:num>
  <w:num w:numId="45" w16cid:durableId="2038576820">
    <w:abstractNumId w:val="10"/>
  </w:num>
  <w:num w:numId="46" w16cid:durableId="1548906391">
    <w:abstractNumId w:val="36"/>
  </w:num>
  <w:num w:numId="47" w16cid:durableId="1318150464">
    <w:abstractNumId w:val="30"/>
  </w:num>
  <w:num w:numId="48" w16cid:durableId="14253472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35"/>
    <w:rsid w:val="000172B9"/>
    <w:rsid w:val="00020A26"/>
    <w:rsid w:val="00047C28"/>
    <w:rsid w:val="00071C0F"/>
    <w:rsid w:val="00095F6E"/>
    <w:rsid w:val="000B3B21"/>
    <w:rsid w:val="000C018E"/>
    <w:rsid w:val="000C7207"/>
    <w:rsid w:val="001566D2"/>
    <w:rsid w:val="0017583A"/>
    <w:rsid w:val="001763E3"/>
    <w:rsid w:val="001868DB"/>
    <w:rsid w:val="001A5529"/>
    <w:rsid w:val="001D2FCC"/>
    <w:rsid w:val="001F5A9F"/>
    <w:rsid w:val="00202305"/>
    <w:rsid w:val="002079D1"/>
    <w:rsid w:val="00222C61"/>
    <w:rsid w:val="002310EA"/>
    <w:rsid w:val="002334EC"/>
    <w:rsid w:val="00237180"/>
    <w:rsid w:val="002447F3"/>
    <w:rsid w:val="00252875"/>
    <w:rsid w:val="0026276D"/>
    <w:rsid w:val="00265BC1"/>
    <w:rsid w:val="002738AE"/>
    <w:rsid w:val="002757DB"/>
    <w:rsid w:val="002A74C1"/>
    <w:rsid w:val="002F26C9"/>
    <w:rsid w:val="002F3923"/>
    <w:rsid w:val="00320A97"/>
    <w:rsid w:val="003312C6"/>
    <w:rsid w:val="00383605"/>
    <w:rsid w:val="00393111"/>
    <w:rsid w:val="003A2017"/>
    <w:rsid w:val="003C2B73"/>
    <w:rsid w:val="003D0B0D"/>
    <w:rsid w:val="003F2FF7"/>
    <w:rsid w:val="00424AEA"/>
    <w:rsid w:val="0045257C"/>
    <w:rsid w:val="00453FAC"/>
    <w:rsid w:val="00457117"/>
    <w:rsid w:val="004B13AF"/>
    <w:rsid w:val="004C5B2D"/>
    <w:rsid w:val="004E0DA1"/>
    <w:rsid w:val="00544045"/>
    <w:rsid w:val="00551D1E"/>
    <w:rsid w:val="00565A5A"/>
    <w:rsid w:val="00567AF6"/>
    <w:rsid w:val="00594DA0"/>
    <w:rsid w:val="005A17D8"/>
    <w:rsid w:val="005C4EF9"/>
    <w:rsid w:val="00600CB6"/>
    <w:rsid w:val="006069E2"/>
    <w:rsid w:val="00663C33"/>
    <w:rsid w:val="0068714B"/>
    <w:rsid w:val="0069446E"/>
    <w:rsid w:val="006B5218"/>
    <w:rsid w:val="006C70B1"/>
    <w:rsid w:val="006E1649"/>
    <w:rsid w:val="006E50F8"/>
    <w:rsid w:val="007504B4"/>
    <w:rsid w:val="007A19F4"/>
    <w:rsid w:val="007E4BCF"/>
    <w:rsid w:val="007F3090"/>
    <w:rsid w:val="007F6868"/>
    <w:rsid w:val="0082745D"/>
    <w:rsid w:val="00837330"/>
    <w:rsid w:val="00854C7A"/>
    <w:rsid w:val="00881F6F"/>
    <w:rsid w:val="008B72E7"/>
    <w:rsid w:val="008D27B2"/>
    <w:rsid w:val="008E0EE0"/>
    <w:rsid w:val="008E7EC5"/>
    <w:rsid w:val="00910A2E"/>
    <w:rsid w:val="00923F35"/>
    <w:rsid w:val="00931C11"/>
    <w:rsid w:val="009423AA"/>
    <w:rsid w:val="009546E6"/>
    <w:rsid w:val="00994233"/>
    <w:rsid w:val="0099471C"/>
    <w:rsid w:val="00996768"/>
    <w:rsid w:val="009977B2"/>
    <w:rsid w:val="009A09D7"/>
    <w:rsid w:val="00A021FC"/>
    <w:rsid w:val="00A03DC3"/>
    <w:rsid w:val="00A10C66"/>
    <w:rsid w:val="00A11D03"/>
    <w:rsid w:val="00A266FE"/>
    <w:rsid w:val="00A673EE"/>
    <w:rsid w:val="00A856EA"/>
    <w:rsid w:val="00A903E2"/>
    <w:rsid w:val="00AA3AF9"/>
    <w:rsid w:val="00AC48BB"/>
    <w:rsid w:val="00AC4916"/>
    <w:rsid w:val="00B506ED"/>
    <w:rsid w:val="00B9493B"/>
    <w:rsid w:val="00BA08EC"/>
    <w:rsid w:val="00BB4AEA"/>
    <w:rsid w:val="00BB5D61"/>
    <w:rsid w:val="00BD7D94"/>
    <w:rsid w:val="00BE16DC"/>
    <w:rsid w:val="00BE4CE2"/>
    <w:rsid w:val="00BE52E5"/>
    <w:rsid w:val="00C02B53"/>
    <w:rsid w:val="00C733F0"/>
    <w:rsid w:val="00C84117"/>
    <w:rsid w:val="00C93A88"/>
    <w:rsid w:val="00CB045F"/>
    <w:rsid w:val="00CB2EDC"/>
    <w:rsid w:val="00CB3D2A"/>
    <w:rsid w:val="00CC0080"/>
    <w:rsid w:val="00CC186D"/>
    <w:rsid w:val="00CD2431"/>
    <w:rsid w:val="00CE1BE8"/>
    <w:rsid w:val="00CF0278"/>
    <w:rsid w:val="00D26CD4"/>
    <w:rsid w:val="00D46F78"/>
    <w:rsid w:val="00D91BC7"/>
    <w:rsid w:val="00E0614E"/>
    <w:rsid w:val="00E20EB2"/>
    <w:rsid w:val="00E24C05"/>
    <w:rsid w:val="00E337E9"/>
    <w:rsid w:val="00E33BFA"/>
    <w:rsid w:val="00E549BE"/>
    <w:rsid w:val="00E63944"/>
    <w:rsid w:val="00E715B5"/>
    <w:rsid w:val="00EA5EDA"/>
    <w:rsid w:val="00EC4011"/>
    <w:rsid w:val="00F02AFE"/>
    <w:rsid w:val="00F21B9C"/>
    <w:rsid w:val="00F314EA"/>
    <w:rsid w:val="00F43BFF"/>
    <w:rsid w:val="00F47FBC"/>
    <w:rsid w:val="00F86F0C"/>
    <w:rsid w:val="00F960AD"/>
    <w:rsid w:val="00FA468C"/>
    <w:rsid w:val="00FB4089"/>
    <w:rsid w:val="00FC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5618A"/>
  <w15:chartTrackingRefBased/>
  <w15:docId w15:val="{B455CDCF-8AC1-41CD-9076-2C921A2A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047C28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C04BA-75DE-46BB-B151-742110F90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rehanzulmai@gmail.com</cp:lastModifiedBy>
  <cp:revision>3</cp:revision>
  <dcterms:created xsi:type="dcterms:W3CDTF">2023-04-20T08:45:00Z</dcterms:created>
  <dcterms:modified xsi:type="dcterms:W3CDTF">2023-06-19T19:07:00Z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MediaServiceImageTags">
    <vt:lpwstr/>
  </property>
  <property fmtid="{D5CDD505-2E9C-101B-9397-08002B2CF9AE}" pid="4" name="Order">
    <vt:r8>561600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