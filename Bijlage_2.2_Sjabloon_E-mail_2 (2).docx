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3FD9" w14:textId="4F07AEEF" w:rsidR="00BE52E5" w:rsidRDefault="00BE52E5" w:rsidP="00BE52E5">
      <w:pPr>
        <w:jc w:val="center"/>
        <w:rPr>
          <w:sz w:val="48"/>
          <w:szCs w:val="48"/>
        </w:rPr>
      </w:pPr>
      <w:r w:rsidRPr="00EA2A08">
        <w:rPr>
          <w:sz w:val="48"/>
          <w:szCs w:val="48"/>
        </w:rPr>
        <w:t xml:space="preserve">Bijlage </w:t>
      </w:r>
      <w:r w:rsidR="00BB4AEA">
        <w:rPr>
          <w:sz w:val="48"/>
          <w:szCs w:val="48"/>
        </w:rPr>
        <w:t>2.2</w:t>
      </w:r>
      <w:r w:rsidRPr="00EA2A08">
        <w:rPr>
          <w:sz w:val="48"/>
          <w:szCs w:val="48"/>
        </w:rPr>
        <w:t xml:space="preserve"> </w:t>
      </w:r>
      <w:r w:rsidR="00923F35">
        <w:rPr>
          <w:sz w:val="48"/>
          <w:szCs w:val="48"/>
        </w:rPr>
        <w:t xml:space="preserve">Sjabloon </w:t>
      </w:r>
      <w:r w:rsidR="007A19F4">
        <w:rPr>
          <w:sz w:val="48"/>
          <w:szCs w:val="48"/>
        </w:rPr>
        <w:t>E</w:t>
      </w:r>
      <w:r w:rsidR="001868DB">
        <w:rPr>
          <w:sz w:val="48"/>
          <w:szCs w:val="48"/>
        </w:rPr>
        <w:t>-mail</w:t>
      </w:r>
    </w:p>
    <w:p w14:paraId="12F9CB76" w14:textId="77777777" w:rsidR="0017583A" w:rsidRDefault="0017583A" w:rsidP="00910A2E"/>
    <w:p w14:paraId="13FF1EB9" w14:textId="77777777" w:rsidR="00565A5A" w:rsidRDefault="00565A5A" w:rsidP="00910A2E"/>
    <w:p w14:paraId="3D4A632B" w14:textId="77777777" w:rsidR="00565A5A" w:rsidRDefault="00565A5A" w:rsidP="00910A2E"/>
    <w:p w14:paraId="69CB38CB" w14:textId="77777777" w:rsidR="00565A5A" w:rsidRDefault="00565A5A" w:rsidP="00910A2E"/>
    <w:p w14:paraId="344EAB39" w14:textId="77777777" w:rsidR="00565A5A" w:rsidRDefault="00565A5A" w:rsidP="00910A2E"/>
    <w:p w14:paraId="490B7DA0" w14:textId="77777777" w:rsidR="00565A5A" w:rsidRDefault="00565A5A" w:rsidP="00910A2E"/>
    <w:p w14:paraId="0F1B3504" w14:textId="77777777" w:rsidR="00663C33" w:rsidRDefault="00663C33" w:rsidP="00910A2E"/>
    <w:p w14:paraId="58DF4DBF" w14:textId="77777777" w:rsidR="00565A5A" w:rsidRDefault="00565A5A" w:rsidP="00910A2E"/>
    <w:p w14:paraId="09B68470" w14:textId="77777777" w:rsidR="00565A5A" w:rsidRDefault="00565A5A" w:rsidP="00910A2E"/>
    <w:p w14:paraId="3A036D51" w14:textId="77777777" w:rsidR="00565A5A" w:rsidRDefault="00565A5A" w:rsidP="00910A2E"/>
    <w:p w14:paraId="308591D8" w14:textId="77777777" w:rsidR="00565A5A" w:rsidRDefault="00565A5A" w:rsidP="00910A2E"/>
    <w:p w14:paraId="0F38E802" w14:textId="77777777" w:rsidR="00565A5A" w:rsidRDefault="00565A5A" w:rsidP="00910A2E"/>
    <w:p w14:paraId="152954B8" w14:textId="77777777" w:rsidR="00565A5A" w:rsidRDefault="00565A5A" w:rsidP="00910A2E"/>
    <w:p w14:paraId="6DA3CEF6" w14:textId="77777777" w:rsidR="00565A5A" w:rsidRDefault="00565A5A" w:rsidP="00910A2E"/>
    <w:p w14:paraId="4047B571" w14:textId="77777777" w:rsidR="00565A5A" w:rsidRDefault="00565A5A" w:rsidP="00910A2E"/>
    <w:p w14:paraId="1A08967B" w14:textId="77777777" w:rsidR="00565A5A" w:rsidRDefault="00565A5A" w:rsidP="00910A2E"/>
    <w:p w14:paraId="5681ABC6" w14:textId="77777777" w:rsidR="00565A5A" w:rsidRDefault="00565A5A" w:rsidP="00910A2E"/>
    <w:p w14:paraId="47A7A285" w14:textId="77777777" w:rsidR="00565A5A" w:rsidRDefault="00565A5A" w:rsidP="00910A2E"/>
    <w:p w14:paraId="0512AF1F" w14:textId="77777777" w:rsidR="00565A5A" w:rsidRDefault="00565A5A" w:rsidP="00910A2E"/>
    <w:p w14:paraId="38D4F3D5" w14:textId="77777777" w:rsidR="00565A5A" w:rsidRDefault="00565A5A" w:rsidP="00910A2E"/>
    <w:p w14:paraId="5C9AF55D" w14:textId="77777777" w:rsidR="00565A5A" w:rsidRDefault="00565A5A" w:rsidP="00910A2E"/>
    <w:p w14:paraId="3FC3D976" w14:textId="77777777" w:rsidR="00565A5A" w:rsidRDefault="00565A5A" w:rsidP="00910A2E"/>
    <w:p w14:paraId="577A5430" w14:textId="77777777" w:rsidR="00565A5A" w:rsidRDefault="00565A5A" w:rsidP="00910A2E"/>
    <w:p w14:paraId="0AFCAADB" w14:textId="77777777" w:rsidR="00565A5A" w:rsidRDefault="00565A5A" w:rsidP="00910A2E"/>
    <w:p w14:paraId="1A3338E0" w14:textId="77777777" w:rsidR="00565A5A" w:rsidRDefault="00565A5A" w:rsidP="00910A2E"/>
    <w:p w14:paraId="3A19AE62" w14:textId="77777777" w:rsidR="00565A5A" w:rsidRDefault="00565A5A" w:rsidP="00910A2E"/>
    <w:p w14:paraId="0643CA9C" w14:textId="77777777" w:rsidR="00565A5A" w:rsidRDefault="00565A5A" w:rsidP="00910A2E"/>
    <w:p w14:paraId="71C07073" w14:textId="77777777" w:rsidR="00565A5A" w:rsidRDefault="00565A5A" w:rsidP="00910A2E"/>
    <w:p w14:paraId="7EA6EB4D" w14:textId="77777777" w:rsidR="00565A5A" w:rsidRDefault="00565A5A" w:rsidP="00910A2E"/>
    <w:p w14:paraId="649DEF2B" w14:textId="77777777" w:rsidR="00565A5A" w:rsidRDefault="00565A5A" w:rsidP="00910A2E"/>
    <w:p w14:paraId="19ED2AC0" w14:textId="77777777" w:rsidR="00565A5A" w:rsidRDefault="00565A5A" w:rsidP="00910A2E"/>
    <w:p w14:paraId="3A8DD155" w14:textId="77777777" w:rsidR="00565A5A" w:rsidRDefault="00565A5A" w:rsidP="00910A2E">
      <w:pPr>
        <w:sectPr w:rsidR="00565A5A"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tbl>
      <w:tblPr>
        <w:tblStyle w:val="SPLVeldnamendonkerpaars-1ekolomentotaalrijgroen"/>
        <w:tblW w:w="0" w:type="auto"/>
        <w:tblLook w:val="04A0" w:firstRow="1" w:lastRow="0" w:firstColumn="1" w:lastColumn="0" w:noHBand="0" w:noVBand="1"/>
      </w:tblPr>
      <w:tblGrid>
        <w:gridCol w:w="1555"/>
        <w:gridCol w:w="7507"/>
      </w:tblGrid>
      <w:tr w:rsidR="009A09D7" w14:paraId="1E202EF7" w14:textId="77777777" w:rsidTr="000229A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6BB054" w14:textId="2D9D630E" w:rsidR="009A09D7" w:rsidRPr="004B13AF" w:rsidRDefault="009A09D7" w:rsidP="009A09D7">
            <w:pPr>
              <w:rPr>
                <w:b/>
                <w:bCs/>
              </w:rPr>
            </w:pPr>
            <w:r w:rsidRPr="004B13AF">
              <w:rPr>
                <w:b/>
                <w:bCs/>
              </w:rPr>
              <w:t>Van</w:t>
            </w:r>
          </w:p>
        </w:tc>
        <w:tc>
          <w:tcPr>
            <w:tcW w:w="7507" w:type="dxa"/>
            <w:tcBorders>
              <w:left w:val="single" w:sz="4" w:space="0" w:color="FFFFFF" w:themeColor="background1"/>
            </w:tcBorders>
            <w:shd w:val="clear" w:color="auto" w:fill="FFFFFF" w:themeFill="background1"/>
            <w:vAlign w:val="center"/>
          </w:tcPr>
          <w:p w14:paraId="344A36AC" w14:textId="43B049A8" w:rsidR="009A09D7" w:rsidRDefault="00AB3AEC" w:rsidP="009A09D7">
            <w:pPr>
              <w:cnfStyle w:val="100000000000" w:firstRow="1" w:lastRow="0" w:firstColumn="0" w:lastColumn="0" w:oddVBand="0" w:evenVBand="0" w:oddHBand="0" w:evenHBand="0" w:firstRowFirstColumn="0" w:firstRowLastColumn="0" w:lastRowFirstColumn="0" w:lastRowLastColumn="0"/>
            </w:pPr>
            <w:r>
              <w:rPr>
                <w:color w:val="auto"/>
                <w:highlight w:val="yellow"/>
              </w:rPr>
              <w:t>&lt;</w:t>
            </w:r>
            <w:r w:rsidR="003C7EFB">
              <w:rPr>
                <w:color w:val="auto"/>
                <w:highlight w:val="yellow"/>
              </w:rPr>
              <w:t>rehan</w:t>
            </w:r>
            <w:r w:rsidR="009A09D7" w:rsidRPr="009A09D7">
              <w:rPr>
                <w:color w:val="auto"/>
                <w:highlight w:val="yellow"/>
              </w:rPr>
              <w:t>@opleiding.nl&gt;</w:t>
            </w:r>
          </w:p>
        </w:tc>
      </w:tr>
      <w:tr w:rsidR="009A09D7" w14:paraId="1ECE1ED1" w14:textId="77777777" w:rsidTr="000229AE">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6355B" w:themeFill="text2"/>
            <w:vAlign w:val="center"/>
          </w:tcPr>
          <w:p w14:paraId="53B68256" w14:textId="196F45B8" w:rsidR="009A09D7" w:rsidRPr="009A09D7" w:rsidRDefault="009A09D7" w:rsidP="009A09D7">
            <w:pPr>
              <w:rPr>
                <w:b/>
                <w:bCs/>
                <w:color w:val="FFFFFF" w:themeColor="background1"/>
              </w:rPr>
            </w:pPr>
            <w:r w:rsidRPr="009A09D7">
              <w:rPr>
                <w:b/>
                <w:bCs/>
                <w:color w:val="FFFFFF" w:themeColor="background1"/>
              </w:rPr>
              <w:t>Aan</w:t>
            </w:r>
          </w:p>
        </w:tc>
        <w:tc>
          <w:tcPr>
            <w:tcW w:w="7507" w:type="dxa"/>
            <w:tcBorders>
              <w:left w:val="single" w:sz="4" w:space="0" w:color="FFFFFF" w:themeColor="background1"/>
            </w:tcBorders>
            <w:vAlign w:val="center"/>
          </w:tcPr>
          <w:p w14:paraId="3BCC11A8" w14:textId="0E93E6DB" w:rsidR="009A09D7" w:rsidRDefault="009A09D7" w:rsidP="009A09D7">
            <w:pPr>
              <w:cnfStyle w:val="000000100000" w:firstRow="0" w:lastRow="0" w:firstColumn="0" w:lastColumn="0" w:oddVBand="0" w:evenVBand="0" w:oddHBand="1" w:evenHBand="0" w:firstRowFirstColumn="0" w:firstRowLastColumn="0" w:lastRowFirstColumn="0" w:lastRowLastColumn="0"/>
            </w:pPr>
            <w:r>
              <w:t>examen.nl</w:t>
            </w:r>
          </w:p>
        </w:tc>
      </w:tr>
      <w:tr w:rsidR="009A09D7" w14:paraId="4A5EFA11" w14:textId="77777777" w:rsidTr="000229AE">
        <w:trPr>
          <w:cnfStyle w:val="000000010000" w:firstRow="0" w:lastRow="0" w:firstColumn="0" w:lastColumn="0" w:oddVBand="0" w:evenVBand="0" w:oddHBand="0" w:evenHBand="1"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6355B" w:themeFill="text2"/>
            <w:vAlign w:val="center"/>
          </w:tcPr>
          <w:p w14:paraId="64810806" w14:textId="409851E7" w:rsidR="009A09D7" w:rsidRPr="009A09D7" w:rsidRDefault="009A09D7" w:rsidP="009A09D7">
            <w:pPr>
              <w:rPr>
                <w:b/>
                <w:bCs/>
                <w:color w:val="FFFFFF" w:themeColor="background1"/>
              </w:rPr>
            </w:pPr>
            <w:r w:rsidRPr="009A09D7">
              <w:rPr>
                <w:b/>
                <w:bCs/>
                <w:color w:val="FFFFFF" w:themeColor="background1"/>
              </w:rPr>
              <w:t>CC</w:t>
            </w:r>
          </w:p>
        </w:tc>
        <w:tc>
          <w:tcPr>
            <w:tcW w:w="7507" w:type="dxa"/>
            <w:tcBorders>
              <w:left w:val="single" w:sz="4" w:space="0" w:color="FFFFFF" w:themeColor="background1"/>
            </w:tcBorders>
            <w:vAlign w:val="center"/>
          </w:tcPr>
          <w:p w14:paraId="1EC36DFB" w14:textId="77777777" w:rsidR="009A09D7" w:rsidRDefault="009A09D7" w:rsidP="009A09D7">
            <w:pPr>
              <w:cnfStyle w:val="000000010000" w:firstRow="0" w:lastRow="0" w:firstColumn="0" w:lastColumn="0" w:oddVBand="0" w:evenVBand="0" w:oddHBand="0" w:evenHBand="1" w:firstRowFirstColumn="0" w:firstRowLastColumn="0" w:lastRowFirstColumn="0" w:lastRowLastColumn="0"/>
            </w:pPr>
          </w:p>
        </w:tc>
      </w:tr>
      <w:tr w:rsidR="009A09D7" w14:paraId="150C4E7C" w14:textId="77777777" w:rsidTr="000229AE">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6355B" w:themeFill="text2"/>
            <w:vAlign w:val="center"/>
          </w:tcPr>
          <w:p w14:paraId="38AC4DBF" w14:textId="35FA35CB" w:rsidR="009A09D7" w:rsidRPr="009A09D7" w:rsidRDefault="009A09D7" w:rsidP="009A09D7">
            <w:pPr>
              <w:rPr>
                <w:b/>
                <w:bCs/>
                <w:color w:val="FFFFFF" w:themeColor="background1"/>
              </w:rPr>
            </w:pPr>
            <w:r w:rsidRPr="009A09D7">
              <w:rPr>
                <w:b/>
                <w:bCs/>
                <w:color w:val="FFFFFF" w:themeColor="background1"/>
              </w:rPr>
              <w:t>Onderwerp</w:t>
            </w:r>
          </w:p>
        </w:tc>
        <w:tc>
          <w:tcPr>
            <w:tcW w:w="7507" w:type="dxa"/>
            <w:tcBorders>
              <w:left w:val="single" w:sz="4" w:space="0" w:color="FFFFFF" w:themeColor="background1"/>
            </w:tcBorders>
            <w:vAlign w:val="center"/>
          </w:tcPr>
          <w:p w14:paraId="4527704F" w14:textId="3936B762" w:rsidR="009A09D7" w:rsidRDefault="00AB3AEC" w:rsidP="009A09D7">
            <w:pPr>
              <w:cnfStyle w:val="000000100000" w:firstRow="0" w:lastRow="0" w:firstColumn="0" w:lastColumn="0" w:oddVBand="0" w:evenVBand="0" w:oddHBand="1" w:evenHBand="0" w:firstRowFirstColumn="0" w:firstRowLastColumn="0" w:lastRowFirstColumn="0" w:lastRowLastColumn="0"/>
            </w:pPr>
            <w:r>
              <w:t xml:space="preserve">Zwakheden </w:t>
            </w:r>
          </w:p>
        </w:tc>
      </w:tr>
      <w:tr w:rsidR="004B13AF" w14:paraId="531BE56F" w14:textId="77777777" w:rsidTr="000229AE">
        <w:trPr>
          <w:cnfStyle w:val="000000010000" w:firstRow="0" w:lastRow="0" w:firstColumn="0" w:lastColumn="0" w:oddVBand="0" w:evenVBand="0" w:oddHBand="0" w:evenHBand="1" w:firstRowFirstColumn="0" w:firstRowLastColumn="0" w:lastRowFirstColumn="0" w:lastRowLastColumn="0"/>
          <w:trHeight w:val="10195"/>
        </w:trPr>
        <w:tc>
          <w:tcPr>
            <w:cnfStyle w:val="001000000000" w:firstRow="0" w:lastRow="0" w:firstColumn="1" w:lastColumn="0" w:oddVBand="0" w:evenVBand="0" w:oddHBand="0" w:evenHBand="0" w:firstRowFirstColumn="0" w:firstRowLastColumn="0" w:lastRowFirstColumn="0" w:lastRowLastColumn="0"/>
            <w:tcW w:w="9062" w:type="dxa"/>
            <w:gridSpan w:val="2"/>
          </w:tcPr>
          <w:p w14:paraId="7C9CB18A" w14:textId="77777777" w:rsidR="004B13AF" w:rsidRPr="004B13AF" w:rsidRDefault="004B13AF" w:rsidP="00B506ED">
            <w:pPr>
              <w:rPr>
                <w:highlight w:val="yellow"/>
              </w:rPr>
            </w:pPr>
          </w:p>
          <w:p w14:paraId="5179A2EC" w14:textId="77777777" w:rsidR="000229AE" w:rsidRDefault="000229AE" w:rsidP="000229AE">
            <w:r>
              <w:t xml:space="preserve">Geachte meneer/mevrouw, </w:t>
            </w:r>
          </w:p>
          <w:p w14:paraId="426C0E94" w14:textId="77777777" w:rsidR="000229AE" w:rsidRDefault="000229AE" w:rsidP="000229AE"/>
          <w:p w14:paraId="46780B3F" w14:textId="77777777" w:rsidR="000229AE" w:rsidRDefault="000229AE" w:rsidP="000229AE">
            <w:r>
              <w:t>Ik heb de taak die u mij heeft gegeven zorgvuldig doorgenomen en uitgevoerd. Ik geef u nu de uitgebreide uitleg.</w:t>
            </w:r>
          </w:p>
          <w:p w14:paraId="065454AB" w14:textId="77777777" w:rsidR="000229AE" w:rsidRDefault="000229AE" w:rsidP="000229AE"/>
          <w:p w14:paraId="4F65B066" w14:textId="1A103866" w:rsidR="000229AE" w:rsidRDefault="000229AE" w:rsidP="00537B8D">
            <w:pPr>
              <w:pStyle w:val="Lijstalinea"/>
              <w:numPr>
                <w:ilvl w:val="0"/>
                <w:numId w:val="50"/>
              </w:numPr>
            </w:pPr>
            <w:r>
              <w:t xml:space="preserve">Windows </w:t>
            </w:r>
            <w:proofErr w:type="spellStart"/>
            <w:r>
              <w:t>Defender</w:t>
            </w:r>
            <w:proofErr w:type="spellEnd"/>
            <w:r>
              <w:t>: De gevolgen van geen Full scan wat er gebeurt is dat uw systeem kwetsbaar is voor gevaren van buitenaf zo kunnen cybercriminelen makkelijk binnen uw systeem komen en ze kun gevaarlijke bestanden versturen zodat ze controle hebben van uw pc.</w:t>
            </w:r>
          </w:p>
          <w:p w14:paraId="093BDA88" w14:textId="44E596F9" w:rsidR="000229AE" w:rsidRDefault="000229AE" w:rsidP="00537B8D">
            <w:pPr>
              <w:pStyle w:val="Lijstalinea"/>
              <w:numPr>
                <w:ilvl w:val="0"/>
                <w:numId w:val="50"/>
              </w:numPr>
            </w:pPr>
            <w:r>
              <w:t xml:space="preserve">Virus &amp; </w:t>
            </w:r>
            <w:proofErr w:type="spellStart"/>
            <w:r>
              <w:t>threat</w:t>
            </w:r>
            <w:proofErr w:type="spellEnd"/>
            <w:r>
              <w:t xml:space="preserve">: Als de virus &amp; </w:t>
            </w:r>
            <w:proofErr w:type="spellStart"/>
            <w:r>
              <w:t>Threat</w:t>
            </w:r>
            <w:proofErr w:type="spellEnd"/>
            <w:r>
              <w:t xml:space="preserve"> niet aan staat kunnen er gevaarlijke virussen en spyware binnen uw pc komen het advies is om het altijd te scannen. Mijn advies is dat er om de maand een te scan.</w:t>
            </w:r>
          </w:p>
          <w:p w14:paraId="767F8DBC" w14:textId="527DE720" w:rsidR="000229AE" w:rsidRDefault="000229AE" w:rsidP="00537B8D">
            <w:pPr>
              <w:pStyle w:val="Lijstalinea"/>
              <w:numPr>
                <w:ilvl w:val="0"/>
                <w:numId w:val="50"/>
              </w:numPr>
            </w:pPr>
            <w:r>
              <w:t xml:space="preserve">Firewall mag niet aangezet worden van meneer </w:t>
            </w:r>
            <w:proofErr w:type="spellStart"/>
            <w:r>
              <w:t>Joeman</w:t>
            </w:r>
            <w:proofErr w:type="spellEnd"/>
            <w:r>
              <w:t>. vanwege complicaties.</w:t>
            </w:r>
          </w:p>
          <w:p w14:paraId="7BF3073B" w14:textId="2BCCE55B" w:rsidR="000229AE" w:rsidRDefault="000229AE" w:rsidP="00537B8D">
            <w:pPr>
              <w:pStyle w:val="Lijstalinea"/>
              <w:numPr>
                <w:ilvl w:val="0"/>
                <w:numId w:val="50"/>
              </w:numPr>
            </w:pPr>
            <w:r>
              <w:t>Windows Server Manager:  het gevolg hiervan is dat iedereen beschikking heeft tot elke map. Mijn advies is dat niet elke gebruiker rechten kunnen hebben op het systeem. Elke gebruiker moet bepaalde rechten hebben.</w:t>
            </w:r>
          </w:p>
          <w:p w14:paraId="2E8D606F" w14:textId="0E562E39" w:rsidR="000229AE" w:rsidRDefault="000229AE" w:rsidP="00537B8D">
            <w:pPr>
              <w:pStyle w:val="Lijstalinea"/>
              <w:numPr>
                <w:ilvl w:val="0"/>
                <w:numId w:val="50"/>
              </w:numPr>
            </w:pPr>
            <w:r>
              <w:t xml:space="preserve">SQL Workbench:  het gevolg hiervan is dat iedereen toegang heeft tot SQL </w:t>
            </w:r>
            <w:proofErr w:type="spellStart"/>
            <w:r>
              <w:t>workbench</w:t>
            </w:r>
            <w:proofErr w:type="spellEnd"/>
            <w:r>
              <w:t>. Mijn advies is dat het wachtwoord om 3 maanden aangepast moeten worden.</w:t>
            </w:r>
          </w:p>
          <w:p w14:paraId="00B9422B" w14:textId="77777777" w:rsidR="000229AE" w:rsidRDefault="000229AE" w:rsidP="000229AE"/>
          <w:p w14:paraId="5E2C214E" w14:textId="77777777" w:rsidR="000229AE" w:rsidRDefault="000229AE" w:rsidP="000229AE">
            <w:r>
              <w:t xml:space="preserve">Ik hoop dat ik u </w:t>
            </w:r>
            <w:proofErr w:type="spellStart"/>
            <w:r>
              <w:t>hiermeer</w:t>
            </w:r>
            <w:proofErr w:type="spellEnd"/>
            <w:r>
              <w:t xml:space="preserve"> voldoende te hebben </w:t>
            </w:r>
            <w:proofErr w:type="spellStart"/>
            <w:r>
              <w:t>geinformeerd</w:t>
            </w:r>
            <w:proofErr w:type="spellEnd"/>
            <w:r>
              <w:t>. Als u nog vragen hebt hoor ik het graag.</w:t>
            </w:r>
          </w:p>
          <w:p w14:paraId="5E069FF0" w14:textId="77777777" w:rsidR="000229AE" w:rsidRDefault="000229AE" w:rsidP="000229AE"/>
          <w:p w14:paraId="59BD6D6D" w14:textId="3F32ABC7" w:rsidR="00AB3AEC" w:rsidRPr="000229AE" w:rsidRDefault="000229AE" w:rsidP="000229AE">
            <w:pPr>
              <w:rPr>
                <w:highlight w:val="yellow"/>
              </w:rPr>
            </w:pPr>
            <w:r>
              <w:t>Vriendelijke groet,</w:t>
            </w:r>
          </w:p>
        </w:tc>
      </w:tr>
    </w:tbl>
    <w:p w14:paraId="49942B3C" w14:textId="77777777" w:rsidR="00B506ED" w:rsidRDefault="00B506ED" w:rsidP="00B506ED"/>
    <w:sectPr w:rsidR="00B506ED" w:rsidSect="00AC48BB">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1E7D4" w14:textId="77777777" w:rsidR="00B17D83" w:rsidRDefault="00B17D83" w:rsidP="00910A2E">
      <w:pPr>
        <w:spacing w:line="240" w:lineRule="auto"/>
      </w:pPr>
      <w:r>
        <w:separator/>
      </w:r>
    </w:p>
  </w:endnote>
  <w:endnote w:type="continuationSeparator" w:id="0">
    <w:p w14:paraId="10C4C364" w14:textId="77777777" w:rsidR="00B17D83" w:rsidRDefault="00B17D83"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20F7B" w14:textId="77777777" w:rsidR="003C2B73" w:rsidRDefault="003C2B7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BB7D" w14:textId="77777777" w:rsidR="003C2B73" w:rsidRDefault="003C2B7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03D58" w14:textId="77777777" w:rsidR="003C2B73" w:rsidRDefault="003C2B73">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B445" w14:textId="782D7E25" w:rsidR="00393111" w:rsidRPr="00A903E2" w:rsidRDefault="00320A97" w:rsidP="00320A97">
    <w:pPr>
      <w:pStyle w:val="Voettekst"/>
      <w:tabs>
        <w:tab w:val="clear" w:pos="4536"/>
        <w:tab w:val="clear" w:pos="9072"/>
        <w:tab w:val="center" w:pos="567"/>
        <w:tab w:val="left" w:pos="3119"/>
        <w:tab w:val="right" w:pos="14004"/>
      </w:tabs>
      <w:ind w:left="849" w:firstLine="1275"/>
      <w:rPr>
        <w:lang w:val="en-US"/>
      </w:rPr>
    </w:pPr>
    <w:r>
      <w:rPr>
        <w:noProof/>
        <w:lang w:eastAsia="nl-NL"/>
      </w:rPr>
      <w:drawing>
        <wp:anchor distT="0" distB="0" distL="114300" distR="114300" simplePos="0" relativeHeight="251657216" behindDoc="1" locked="0" layoutInCell="1" allowOverlap="1" wp14:anchorId="7896B150" wp14:editId="6E48C9A5">
          <wp:simplePos x="0" y="0"/>
          <wp:positionH relativeFrom="margin">
            <wp:align>left</wp:align>
          </wp:positionH>
          <wp:positionV relativeFrom="paragraph">
            <wp:posOffset>-175260</wp:posOffset>
          </wp:positionV>
          <wp:extent cx="918000" cy="360000"/>
          <wp:effectExtent l="0" t="0" r="0" b="2540"/>
          <wp:wrapTight wrapText="bothSides">
            <wp:wrapPolygon edited="0">
              <wp:start x="448" y="0"/>
              <wp:lineTo x="0" y="4580"/>
              <wp:lineTo x="0" y="17173"/>
              <wp:lineTo x="448" y="18318"/>
              <wp:lineTo x="3588" y="20608"/>
              <wp:lineTo x="4036" y="20608"/>
              <wp:lineTo x="21077" y="20608"/>
              <wp:lineTo x="21077" y="10304"/>
              <wp:lineTo x="5381" y="0"/>
              <wp:lineTo x="448" y="0"/>
            </wp:wrapPolygon>
          </wp:wrapTight>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anchor>
      </w:drawing>
    </w:r>
    <w:r w:rsidR="00393111" w:rsidRPr="00A903E2">
      <w:rPr>
        <w:lang w:val="en-US"/>
      </w:rPr>
      <w:t xml:space="preserve">Bijlage </w:t>
    </w:r>
    <w:r w:rsidR="008B72E7">
      <w:rPr>
        <w:lang w:val="en-US"/>
      </w:rPr>
      <w:t>2</w:t>
    </w:r>
    <w:r w:rsidR="005C4EF9" w:rsidRPr="00A903E2">
      <w:rPr>
        <w:lang w:val="en-US"/>
      </w:rPr>
      <w:t>.</w:t>
    </w:r>
    <w:r w:rsidR="00A903E2" w:rsidRPr="00A903E2">
      <w:rPr>
        <w:lang w:val="en-US"/>
      </w:rPr>
      <w:t>2</w:t>
    </w:r>
    <w:r>
      <w:rPr>
        <w:lang w:val="en-US"/>
      </w:rPr>
      <w:t xml:space="preserve"> </w:t>
    </w:r>
    <w:r w:rsidR="00BA08EC" w:rsidRPr="00A903E2">
      <w:rPr>
        <w:lang w:val="en-US"/>
      </w:rPr>
      <w:t>S</w:t>
    </w:r>
    <w:r w:rsidR="005C4EF9" w:rsidRPr="00A903E2">
      <w:rPr>
        <w:lang w:val="en-US"/>
      </w:rPr>
      <w:t xml:space="preserve">jabloon </w:t>
    </w:r>
    <w:r w:rsidR="007A19F4">
      <w:rPr>
        <w:lang w:val="en-US"/>
      </w:rPr>
      <w:t>E</w:t>
    </w:r>
    <w:r w:rsidR="00A903E2" w:rsidRPr="00A903E2">
      <w:rPr>
        <w:lang w:val="en-US"/>
      </w:rPr>
      <w:t>-mail</w:t>
    </w:r>
    <w:r w:rsidR="00393111" w:rsidRPr="00A903E2">
      <w:rPr>
        <w:lang w:val="en-US"/>
      </w:rPr>
      <w:t xml:space="preserve"> - </w:t>
    </w:r>
    <w:r w:rsidR="00457117" w:rsidRPr="00457117">
      <w:rPr>
        <w:lang w:val="en-US"/>
      </w:rPr>
      <w:t>EX_IT20_EP8_P2-K2_1v1</w:t>
    </w:r>
    <w:r>
      <w:rPr>
        <w:lang w:val="en-US"/>
      </w:rPr>
      <w:tab/>
    </w:r>
    <w:r w:rsidR="00393111">
      <w:rPr>
        <w:szCs w:val="16"/>
      </w:rPr>
      <w:fldChar w:fldCharType="begin"/>
    </w:r>
    <w:r w:rsidR="00393111" w:rsidRPr="00A903E2">
      <w:rPr>
        <w:szCs w:val="16"/>
        <w:lang w:val="en-US"/>
      </w:rPr>
      <w:instrText>PAGE</w:instrText>
    </w:r>
    <w:r w:rsidR="00393111">
      <w:rPr>
        <w:szCs w:val="16"/>
      </w:rPr>
      <w:fldChar w:fldCharType="separate"/>
    </w:r>
    <w:r w:rsidR="00AB3AEC">
      <w:rPr>
        <w:noProof/>
        <w:szCs w:val="16"/>
        <w:lang w:val="en-US"/>
      </w:rPr>
      <w:t>2</w:t>
    </w:r>
    <w:r w:rsidR="00393111">
      <w:rPr>
        <w:szCs w:val="16"/>
      </w:rPr>
      <w:fldChar w:fldCharType="end"/>
    </w:r>
    <w:r w:rsidR="00393111" w:rsidRPr="00A903E2">
      <w:rPr>
        <w:szCs w:val="16"/>
        <w:lang w:val="en-US"/>
      </w:rPr>
      <w:t>/</w:t>
    </w:r>
    <w:r w:rsidR="00393111">
      <w:rPr>
        <w:szCs w:val="16"/>
      </w:rPr>
      <w:fldChar w:fldCharType="begin"/>
    </w:r>
    <w:r w:rsidR="00393111" w:rsidRPr="00A903E2">
      <w:rPr>
        <w:szCs w:val="16"/>
        <w:lang w:val="en-US"/>
      </w:rPr>
      <w:instrText>NUMPAGES</w:instrText>
    </w:r>
    <w:r w:rsidR="00393111">
      <w:rPr>
        <w:szCs w:val="16"/>
      </w:rPr>
      <w:fldChar w:fldCharType="separate"/>
    </w:r>
    <w:r w:rsidR="00AB3AEC">
      <w:rPr>
        <w:noProof/>
        <w:szCs w:val="16"/>
        <w:lang w:val="en-US"/>
      </w:rPr>
      <w:t>2</w:t>
    </w:r>
    <w:r w:rsidR="00393111">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416D9" w14:textId="77777777" w:rsidR="00B17D83" w:rsidRDefault="00B17D83" w:rsidP="00910A2E">
      <w:pPr>
        <w:spacing w:line="240" w:lineRule="auto"/>
      </w:pPr>
      <w:r>
        <w:separator/>
      </w:r>
    </w:p>
  </w:footnote>
  <w:footnote w:type="continuationSeparator" w:id="0">
    <w:p w14:paraId="3DED88ED" w14:textId="77777777" w:rsidR="00B17D83" w:rsidRDefault="00B17D83"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4CA39" w14:textId="77777777" w:rsidR="003C2B73" w:rsidRDefault="003C2B7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C904" w14:textId="77777777" w:rsidR="00910A2E" w:rsidRDefault="00000000">
    <w:pPr>
      <w:pStyle w:val="Koptekst"/>
    </w:pPr>
    <w:r>
      <w:rPr>
        <w:noProof/>
      </w:rPr>
      <w:pict w14:anchorId="48C64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1.6pt;margin-top:-.2pt;width:595.2pt;height:841.9pt;z-index:-251658240;mso-position-horizontal-relative:page;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3DC5" w14:textId="77777777" w:rsidR="003C2B73" w:rsidRDefault="003C2B7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B55A" w14:textId="77777777" w:rsidR="0017583A" w:rsidRPr="00BE52E5" w:rsidRDefault="0017583A" w:rsidP="00BE52E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215E12"/>
    <w:multiLevelType w:val="hybridMultilevel"/>
    <w:tmpl w:val="70E2EF6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4DB31321"/>
    <w:multiLevelType w:val="hybridMultilevel"/>
    <w:tmpl w:val="1B76EA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BB32715"/>
    <w:multiLevelType w:val="hybridMultilevel"/>
    <w:tmpl w:val="1FF0A81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4642DDA"/>
    <w:multiLevelType w:val="hybridMultilevel"/>
    <w:tmpl w:val="5A2CA3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4945E81"/>
    <w:multiLevelType w:val="hybridMultilevel"/>
    <w:tmpl w:val="3E489A24"/>
    <w:lvl w:ilvl="0" w:tplc="F7DEAE5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6" w15:restartNumberingAfterBreak="0">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C441017"/>
    <w:multiLevelType w:val="hybridMultilevel"/>
    <w:tmpl w:val="D966BD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9383372">
    <w:abstractNumId w:val="3"/>
  </w:num>
  <w:num w:numId="2" w16cid:durableId="770857571">
    <w:abstractNumId w:val="42"/>
  </w:num>
  <w:num w:numId="3" w16cid:durableId="1431195193">
    <w:abstractNumId w:val="5"/>
  </w:num>
  <w:num w:numId="4" w16cid:durableId="503401371">
    <w:abstractNumId w:val="44"/>
  </w:num>
  <w:num w:numId="5" w16cid:durableId="1093866436">
    <w:abstractNumId w:val="16"/>
  </w:num>
  <w:num w:numId="6" w16cid:durableId="2095205813">
    <w:abstractNumId w:val="41"/>
  </w:num>
  <w:num w:numId="7" w16cid:durableId="1468088609">
    <w:abstractNumId w:val="0"/>
  </w:num>
  <w:num w:numId="8" w16cid:durableId="824397277">
    <w:abstractNumId w:val="47"/>
  </w:num>
  <w:num w:numId="9" w16cid:durableId="1253314068">
    <w:abstractNumId w:val="23"/>
  </w:num>
  <w:num w:numId="10" w16cid:durableId="1850098513">
    <w:abstractNumId w:val="33"/>
  </w:num>
  <w:num w:numId="11" w16cid:durableId="1956254994">
    <w:abstractNumId w:val="35"/>
  </w:num>
  <w:num w:numId="12" w16cid:durableId="1920288360">
    <w:abstractNumId w:val="15"/>
  </w:num>
  <w:num w:numId="13" w16cid:durableId="1582446681">
    <w:abstractNumId w:val="34"/>
  </w:num>
  <w:num w:numId="14" w16cid:durableId="1848792062">
    <w:abstractNumId w:val="26"/>
  </w:num>
  <w:num w:numId="15" w16cid:durableId="978266674">
    <w:abstractNumId w:val="13"/>
  </w:num>
  <w:num w:numId="16" w16cid:durableId="395862788">
    <w:abstractNumId w:val="1"/>
  </w:num>
  <w:num w:numId="17" w16cid:durableId="265843741">
    <w:abstractNumId w:val="21"/>
  </w:num>
  <w:num w:numId="18" w16cid:durableId="2105375167">
    <w:abstractNumId w:val="4"/>
  </w:num>
  <w:num w:numId="19" w16cid:durableId="928078911">
    <w:abstractNumId w:val="50"/>
  </w:num>
  <w:num w:numId="20" w16cid:durableId="1418592495">
    <w:abstractNumId w:val="29"/>
  </w:num>
  <w:num w:numId="21" w16cid:durableId="1326668790">
    <w:abstractNumId w:val="48"/>
  </w:num>
  <w:num w:numId="22" w16cid:durableId="1214852529">
    <w:abstractNumId w:val="40"/>
  </w:num>
  <w:num w:numId="23" w16cid:durableId="1574509977">
    <w:abstractNumId w:val="32"/>
  </w:num>
  <w:num w:numId="24" w16cid:durableId="877932329">
    <w:abstractNumId w:val="30"/>
  </w:num>
  <w:num w:numId="25" w16cid:durableId="1603417967">
    <w:abstractNumId w:val="27"/>
  </w:num>
  <w:num w:numId="26" w16cid:durableId="384254967">
    <w:abstractNumId w:val="17"/>
  </w:num>
  <w:num w:numId="27" w16cid:durableId="805203793">
    <w:abstractNumId w:val="6"/>
  </w:num>
  <w:num w:numId="28" w16cid:durableId="788092287">
    <w:abstractNumId w:val="2"/>
  </w:num>
  <w:num w:numId="29" w16cid:durableId="925458648">
    <w:abstractNumId w:val="36"/>
  </w:num>
  <w:num w:numId="30" w16cid:durableId="282738269">
    <w:abstractNumId w:val="22"/>
  </w:num>
  <w:num w:numId="31" w16cid:durableId="125859542">
    <w:abstractNumId w:val="9"/>
  </w:num>
  <w:num w:numId="32" w16cid:durableId="1437679014">
    <w:abstractNumId w:val="11"/>
  </w:num>
  <w:num w:numId="33" w16cid:durableId="2073459602">
    <w:abstractNumId w:val="43"/>
  </w:num>
  <w:num w:numId="34" w16cid:durableId="2055352183">
    <w:abstractNumId w:val="39"/>
  </w:num>
  <w:num w:numId="35" w16cid:durableId="1442720235">
    <w:abstractNumId w:val="12"/>
  </w:num>
  <w:num w:numId="36" w16cid:durableId="789782363">
    <w:abstractNumId w:val="18"/>
  </w:num>
  <w:num w:numId="37" w16cid:durableId="647441559">
    <w:abstractNumId w:val="24"/>
  </w:num>
  <w:num w:numId="38" w16cid:durableId="1604992775">
    <w:abstractNumId w:val="28"/>
  </w:num>
  <w:num w:numId="39" w16cid:durableId="709376968">
    <w:abstractNumId w:val="8"/>
  </w:num>
  <w:num w:numId="40" w16cid:durableId="998534283">
    <w:abstractNumId w:val="45"/>
  </w:num>
  <w:num w:numId="41" w16cid:durableId="235944864">
    <w:abstractNumId w:val="46"/>
  </w:num>
  <w:num w:numId="42" w16cid:durableId="743722942">
    <w:abstractNumId w:val="20"/>
  </w:num>
  <w:num w:numId="43" w16cid:durableId="1145705536">
    <w:abstractNumId w:val="19"/>
  </w:num>
  <w:num w:numId="44" w16cid:durableId="1221746960">
    <w:abstractNumId w:val="14"/>
  </w:num>
  <w:num w:numId="45" w16cid:durableId="269971344">
    <w:abstractNumId w:val="10"/>
  </w:num>
  <w:num w:numId="46" w16cid:durableId="901981807">
    <w:abstractNumId w:val="38"/>
  </w:num>
  <w:num w:numId="47" w16cid:durableId="402027945">
    <w:abstractNumId w:val="31"/>
  </w:num>
  <w:num w:numId="48" w16cid:durableId="1023557083">
    <w:abstractNumId w:val="7"/>
  </w:num>
  <w:num w:numId="49" w16cid:durableId="1274752839">
    <w:abstractNumId w:val="25"/>
  </w:num>
  <w:num w:numId="50" w16cid:durableId="1124232001">
    <w:abstractNumId w:val="49"/>
  </w:num>
  <w:num w:numId="51" w16cid:durableId="108268248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F35"/>
    <w:rsid w:val="000172B9"/>
    <w:rsid w:val="00020A26"/>
    <w:rsid w:val="000229AE"/>
    <w:rsid w:val="00047C28"/>
    <w:rsid w:val="00071C0F"/>
    <w:rsid w:val="000734CF"/>
    <w:rsid w:val="00095F6E"/>
    <w:rsid w:val="000B3B21"/>
    <w:rsid w:val="000C018E"/>
    <w:rsid w:val="000C7207"/>
    <w:rsid w:val="0017583A"/>
    <w:rsid w:val="001763E3"/>
    <w:rsid w:val="00181434"/>
    <w:rsid w:val="001868DB"/>
    <w:rsid w:val="001A5529"/>
    <w:rsid w:val="001D2FCC"/>
    <w:rsid w:val="001F5A9F"/>
    <w:rsid w:val="00202305"/>
    <w:rsid w:val="002079D1"/>
    <w:rsid w:val="00222C61"/>
    <w:rsid w:val="002334EC"/>
    <w:rsid w:val="00237180"/>
    <w:rsid w:val="002447F3"/>
    <w:rsid w:val="00252875"/>
    <w:rsid w:val="0026276D"/>
    <w:rsid w:val="002738AE"/>
    <w:rsid w:val="002757DB"/>
    <w:rsid w:val="002A74C1"/>
    <w:rsid w:val="002B37E0"/>
    <w:rsid w:val="002F26C9"/>
    <w:rsid w:val="002F3923"/>
    <w:rsid w:val="00320A97"/>
    <w:rsid w:val="003312C6"/>
    <w:rsid w:val="003403AB"/>
    <w:rsid w:val="00383605"/>
    <w:rsid w:val="00393111"/>
    <w:rsid w:val="003A2017"/>
    <w:rsid w:val="003B3830"/>
    <w:rsid w:val="003C2B73"/>
    <w:rsid w:val="003C7EFB"/>
    <w:rsid w:val="003E689A"/>
    <w:rsid w:val="003F2FF7"/>
    <w:rsid w:val="00424AEA"/>
    <w:rsid w:val="00453FAC"/>
    <w:rsid w:val="00457117"/>
    <w:rsid w:val="004B13AF"/>
    <w:rsid w:val="004C5A71"/>
    <w:rsid w:val="004C5B2D"/>
    <w:rsid w:val="004D746E"/>
    <w:rsid w:val="004E0DA1"/>
    <w:rsid w:val="00537B8D"/>
    <w:rsid w:val="00544045"/>
    <w:rsid w:val="00551D1E"/>
    <w:rsid w:val="00565A5A"/>
    <w:rsid w:val="00567AF6"/>
    <w:rsid w:val="00594DA0"/>
    <w:rsid w:val="005A17D8"/>
    <w:rsid w:val="005C4EF9"/>
    <w:rsid w:val="00600CB6"/>
    <w:rsid w:val="006069E2"/>
    <w:rsid w:val="00663C33"/>
    <w:rsid w:val="0068714B"/>
    <w:rsid w:val="0069446E"/>
    <w:rsid w:val="006B5218"/>
    <w:rsid w:val="006C70B1"/>
    <w:rsid w:val="006E1649"/>
    <w:rsid w:val="006E50F8"/>
    <w:rsid w:val="0075460F"/>
    <w:rsid w:val="007A19F4"/>
    <w:rsid w:val="007E4BCF"/>
    <w:rsid w:val="007F3090"/>
    <w:rsid w:val="007F6868"/>
    <w:rsid w:val="0082745D"/>
    <w:rsid w:val="00837330"/>
    <w:rsid w:val="00854C7A"/>
    <w:rsid w:val="00881F6F"/>
    <w:rsid w:val="00883D62"/>
    <w:rsid w:val="008B72E7"/>
    <w:rsid w:val="008D27B2"/>
    <w:rsid w:val="008E0EE0"/>
    <w:rsid w:val="008E7EC5"/>
    <w:rsid w:val="00910A2E"/>
    <w:rsid w:val="00923F35"/>
    <w:rsid w:val="00931C11"/>
    <w:rsid w:val="009423AA"/>
    <w:rsid w:val="009807EE"/>
    <w:rsid w:val="00994233"/>
    <w:rsid w:val="0099471C"/>
    <w:rsid w:val="0099529F"/>
    <w:rsid w:val="00996768"/>
    <w:rsid w:val="009977B2"/>
    <w:rsid w:val="009A09D7"/>
    <w:rsid w:val="00A021FC"/>
    <w:rsid w:val="00A03DC3"/>
    <w:rsid w:val="00A10C66"/>
    <w:rsid w:val="00A11D03"/>
    <w:rsid w:val="00A266FE"/>
    <w:rsid w:val="00A673EE"/>
    <w:rsid w:val="00A856EA"/>
    <w:rsid w:val="00A903E2"/>
    <w:rsid w:val="00AA3AF9"/>
    <w:rsid w:val="00AB3AEC"/>
    <w:rsid w:val="00AC48BB"/>
    <w:rsid w:val="00AC4916"/>
    <w:rsid w:val="00B17D83"/>
    <w:rsid w:val="00B506ED"/>
    <w:rsid w:val="00B9493B"/>
    <w:rsid w:val="00BA08EC"/>
    <w:rsid w:val="00BB4AEA"/>
    <w:rsid w:val="00BB5D61"/>
    <w:rsid w:val="00BD7D94"/>
    <w:rsid w:val="00BE16DC"/>
    <w:rsid w:val="00BE4CE2"/>
    <w:rsid w:val="00BE52E5"/>
    <w:rsid w:val="00C02B53"/>
    <w:rsid w:val="00C733F0"/>
    <w:rsid w:val="00C84117"/>
    <w:rsid w:val="00C93A88"/>
    <w:rsid w:val="00CB045F"/>
    <w:rsid w:val="00CB2EDC"/>
    <w:rsid w:val="00CB3D2A"/>
    <w:rsid w:val="00CC0080"/>
    <w:rsid w:val="00CD2431"/>
    <w:rsid w:val="00CE1BE8"/>
    <w:rsid w:val="00CF0278"/>
    <w:rsid w:val="00D26CD4"/>
    <w:rsid w:val="00D46F78"/>
    <w:rsid w:val="00E0614E"/>
    <w:rsid w:val="00E20EB2"/>
    <w:rsid w:val="00E24C05"/>
    <w:rsid w:val="00E33BFA"/>
    <w:rsid w:val="00E549BE"/>
    <w:rsid w:val="00E63944"/>
    <w:rsid w:val="00E715B5"/>
    <w:rsid w:val="00EA5EDA"/>
    <w:rsid w:val="00EC4011"/>
    <w:rsid w:val="00F21B9C"/>
    <w:rsid w:val="00F314EA"/>
    <w:rsid w:val="00F43BFF"/>
    <w:rsid w:val="00F47FBC"/>
    <w:rsid w:val="00F86F0C"/>
    <w:rsid w:val="00F960AD"/>
    <w:rsid w:val="00FA468C"/>
    <w:rsid w:val="00FE27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5618A"/>
  <w15:chartTrackingRefBased/>
  <w15:docId w15:val="{B455CDCF-8AC1-41CD-9076-2C921A2A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34EC"/>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5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BD7D94"/>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table" w:styleId="Tabelrasterlicht">
    <w:name w:val="Grid Table Light"/>
    <w:basedOn w:val="Standaardtabel"/>
    <w:uiPriority w:val="40"/>
    <w:rsid w:val="00CC00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e">
    <w:name w:val="Revision"/>
    <w:hidden/>
    <w:uiPriority w:val="99"/>
    <w:semiHidden/>
    <w:rsid w:val="00047C28"/>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dfeen\OneDrive%20-%20ROC%20Friese%20Poort\Examens\KD%202020%20EX-DEFXX-P2%20K1\EX-DEF1B-P2K1\Bijlagen%20kandidaat\jjmmdd_in_Bijlage%20x%20Naam%20bijlage%20(staand%20met%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5c6331a-2a23-464e-9aa5-03df216f8e92" xsi:nil="true"/>
    <lcf76f155ced4ddcb4097134ff3c332f xmlns="f727df04-93ba-4323-ac4e-e4cf5a7715c9">
      <Terms xmlns="http://schemas.microsoft.com/office/infopath/2007/PartnerControls"/>
    </lcf76f155ced4ddcb4097134ff3c332f>
    <SharedWithUsers xmlns="35c6331a-2a23-464e-9aa5-03df216f8e9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402D4E20617048B9AE91349D175371" ma:contentTypeVersion="16" ma:contentTypeDescription="Een nieuw document maken." ma:contentTypeScope="" ma:versionID="fc37b1e689eb4d2cac650ccce9bbad08">
  <xsd:schema xmlns:xsd="http://www.w3.org/2001/XMLSchema" xmlns:xs="http://www.w3.org/2001/XMLSchema" xmlns:p="http://schemas.microsoft.com/office/2006/metadata/properties" xmlns:ns2="f727df04-93ba-4323-ac4e-e4cf5a7715c9" xmlns:ns3="35c6331a-2a23-464e-9aa5-03df216f8e92" targetNamespace="http://schemas.microsoft.com/office/2006/metadata/properties" ma:root="true" ma:fieldsID="a4f2abc24b830a2b5ad45ac9cdfa9882" ns2:_="" ns3:_="">
    <xsd:import namespace="f727df04-93ba-4323-ac4e-e4cf5a7715c9"/>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7df04-93ba-4323-ac4e-e4cf5a771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403dfc1-6f3e-4674-8584-9ac7b05093c2}"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83D7-C0D4-42A7-BB32-82DC1CA3BB88}">
  <ds:schemaRefs>
    <ds:schemaRef ds:uri="http://schemas.microsoft.com/office/2006/metadata/properties"/>
    <ds:schemaRef ds:uri="http://schemas.microsoft.com/office/infopath/2007/PartnerControls"/>
    <ds:schemaRef ds:uri="35c6331a-2a23-464e-9aa5-03df216f8e92"/>
    <ds:schemaRef ds:uri="f727df04-93ba-4323-ac4e-e4cf5a7715c9"/>
  </ds:schemaRefs>
</ds:datastoreItem>
</file>

<file path=customXml/itemProps2.xml><?xml version="1.0" encoding="utf-8"?>
<ds:datastoreItem xmlns:ds="http://schemas.openxmlformats.org/officeDocument/2006/customXml" ds:itemID="{133361D4-7BBF-4782-ABFA-627F5AB4B54F}">
  <ds:schemaRefs>
    <ds:schemaRef ds:uri="http://schemas.microsoft.com/sharepoint/v3/contenttype/forms"/>
  </ds:schemaRefs>
</ds:datastoreItem>
</file>

<file path=customXml/itemProps3.xml><?xml version="1.0" encoding="utf-8"?>
<ds:datastoreItem xmlns:ds="http://schemas.openxmlformats.org/officeDocument/2006/customXml" ds:itemID="{A04308EB-E7C5-4D4C-ABAC-556EB1B80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7df04-93ba-4323-ac4e-e4cf5a7715c9"/>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20CB62-3F12-423B-848F-BB3F4B3B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jjmmdd_in_Bijlage x Naam bijlage (staand met voorblad)</Template>
  <TotalTime>9</TotalTime>
  <Pages>1</Pages>
  <Words>199</Words>
  <Characters>1100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 der Feen</dc:creator>
  <cp:keywords/>
  <dc:description/>
  <cp:lastModifiedBy>rehanzulmai@gmail.com</cp:lastModifiedBy>
  <cp:revision>14</cp:revision>
  <dcterms:created xsi:type="dcterms:W3CDTF">2023-04-18T14:23:00Z</dcterms:created>
  <dcterms:modified xsi:type="dcterms:W3CDTF">2023-06-20T22:00:00Z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0x010100F9402D4E20617048B9AE91349D175371</vt:lpwstr>
  </property>
  <property fmtid="{D5CDD505-2E9C-101B-9397-08002B2CF9AE}" pid="3" name="MediaServiceImageTags">
    <vt:lpwstr/>
  </property>
  <property fmtid="{D5CDD505-2E9C-101B-9397-08002B2CF9AE}" pid="4" name="Order">
    <vt:r8>9750600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