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0D5" w14:textId="3FC14B0B" w:rsidR="00BE52E5" w:rsidRPr="00987B29" w:rsidRDefault="00BE52E5" w:rsidP="00571473">
      <w:pPr>
        <w:pStyle w:val="Kop1"/>
      </w:pPr>
      <w:r w:rsidRPr="00987B29">
        <w:t xml:space="preserve">Bijlage </w:t>
      </w:r>
      <w:r w:rsidR="0078574B">
        <w:t>1</w:t>
      </w:r>
      <w:r w:rsidR="002D049F" w:rsidRPr="00987B29">
        <w:t>.</w:t>
      </w:r>
      <w:r w:rsidR="0078574B">
        <w:t>2</w:t>
      </w:r>
      <w:r w:rsidR="002D049F" w:rsidRPr="00987B29">
        <w:t xml:space="preserve"> Sjabloon </w:t>
      </w:r>
      <w:r w:rsidR="0051241D">
        <w:t>A</w:t>
      </w:r>
      <w:r w:rsidR="00F302F7" w:rsidRPr="00987B29">
        <w:t>uditrapport</w:t>
      </w:r>
    </w:p>
    <w:p w14:paraId="2025C586" w14:textId="64175E8C" w:rsidR="002D049F" w:rsidRPr="00987B29" w:rsidRDefault="002D049F" w:rsidP="002D049F"/>
    <w:p w14:paraId="6F931BE4" w14:textId="66B39FB8" w:rsidR="002D049F" w:rsidRPr="00987B29" w:rsidRDefault="002D049F" w:rsidP="002D049F">
      <w:r w:rsidRPr="00987B29">
        <w:t>Datum</w:t>
      </w:r>
    </w:p>
    <w:p w14:paraId="1403524D" w14:textId="556C88C4" w:rsidR="002D049F" w:rsidRPr="00987B29" w:rsidRDefault="002D049F" w:rsidP="002D049F">
      <w:r w:rsidRPr="00987B29">
        <w:t>Auteur</w:t>
      </w:r>
    </w:p>
    <w:p w14:paraId="06772B82" w14:textId="77777777" w:rsidR="002D049F" w:rsidRPr="00987B29" w:rsidRDefault="002D049F" w:rsidP="002D049F"/>
    <w:p w14:paraId="789A725E" w14:textId="46928C24" w:rsidR="007F6868" w:rsidRPr="00987B29" w:rsidRDefault="002D049F" w:rsidP="007F6868">
      <w:pPr>
        <w:pStyle w:val="Kop2"/>
      </w:pPr>
      <w:r w:rsidRPr="00987B29">
        <w:t>Opdrachtgever</w:t>
      </w:r>
    </w:p>
    <w:p w14:paraId="1FB5D3AB" w14:textId="52D000E7" w:rsidR="002D049F" w:rsidRPr="00987B29" w:rsidRDefault="002D049F" w:rsidP="002D049F">
      <w:proofErr w:type="spellStart"/>
      <w:r w:rsidRPr="00987B29">
        <w:t>Securityofficer</w:t>
      </w:r>
      <w:proofErr w:type="spellEnd"/>
      <w:r w:rsidRPr="00987B29">
        <w:t xml:space="preserve"> </w:t>
      </w:r>
      <w:proofErr w:type="spellStart"/>
      <w:r w:rsidR="00987B29" w:rsidRPr="00987B29">
        <w:t>AmeRijck</w:t>
      </w:r>
      <w:proofErr w:type="spellEnd"/>
      <w:r w:rsidRPr="00987B29">
        <w:t xml:space="preserve"> vakantiepark</w:t>
      </w:r>
    </w:p>
    <w:p w14:paraId="7F170CAD" w14:textId="0029A5B4" w:rsidR="002D049F" w:rsidRPr="00987B29" w:rsidRDefault="002D049F" w:rsidP="002D049F"/>
    <w:p w14:paraId="58C696E6" w14:textId="5CF52C65" w:rsidR="002D049F" w:rsidRDefault="002D049F" w:rsidP="002D049F">
      <w:pPr>
        <w:pStyle w:val="Kop2"/>
      </w:pPr>
      <w:r w:rsidRPr="00987B29">
        <w:t>Managementsamenvatting</w:t>
      </w:r>
    </w:p>
    <w:p w14:paraId="44B4FB14" w14:textId="5AFE94C5" w:rsidR="00F44E82" w:rsidRPr="008A25E9" w:rsidRDefault="00683837" w:rsidP="00F44E82">
      <w:pPr>
        <w:rPr>
          <w:b/>
          <w:bCs/>
        </w:rPr>
      </w:pPr>
      <w:r w:rsidRPr="008A25E9">
        <w:rPr>
          <w:b/>
          <w:bCs/>
        </w:rPr>
        <w:t>De gevonden zwakheden zijn:</w:t>
      </w:r>
    </w:p>
    <w:p w14:paraId="49A0DFB2" w14:textId="7FBF2AF8" w:rsidR="00683837" w:rsidRPr="008A25E9" w:rsidRDefault="00683837" w:rsidP="00F44E82">
      <w:pPr>
        <w:rPr>
          <w:b/>
          <w:bCs/>
          <w:lang w:val="en-US"/>
        </w:rPr>
      </w:pPr>
      <w:r w:rsidRPr="008A25E9">
        <w:rPr>
          <w:b/>
          <w:bCs/>
          <w:lang w:val="en-US"/>
        </w:rPr>
        <w:t xml:space="preserve">Windows defender firewall is </w:t>
      </w:r>
      <w:proofErr w:type="spellStart"/>
      <w:r w:rsidRPr="008A25E9">
        <w:rPr>
          <w:b/>
          <w:bCs/>
          <w:lang w:val="en-US"/>
        </w:rPr>
        <w:t>uit</w:t>
      </w:r>
      <w:proofErr w:type="spellEnd"/>
      <w:r w:rsidRPr="008A25E9">
        <w:rPr>
          <w:b/>
          <w:bCs/>
          <w:lang w:val="en-US"/>
        </w:rPr>
        <w:t xml:space="preserve"> </w:t>
      </w:r>
      <w:proofErr w:type="spellStart"/>
      <w:r w:rsidRPr="008A25E9">
        <w:rPr>
          <w:b/>
          <w:bCs/>
          <w:lang w:val="en-US"/>
        </w:rPr>
        <w:t>voor</w:t>
      </w:r>
      <w:proofErr w:type="spellEnd"/>
      <w:r w:rsidRPr="008A25E9">
        <w:rPr>
          <w:b/>
          <w:bCs/>
          <w:lang w:val="en-US"/>
        </w:rPr>
        <w:t xml:space="preserve"> domain profile</w:t>
      </w:r>
      <w:r w:rsidR="004050F8" w:rsidRPr="008A25E9">
        <w:rPr>
          <w:b/>
          <w:bCs/>
          <w:lang w:val="en-US"/>
        </w:rPr>
        <w:t>,</w:t>
      </w:r>
      <w:r w:rsidRPr="008A25E9">
        <w:rPr>
          <w:b/>
          <w:bCs/>
          <w:lang w:val="en-US"/>
        </w:rPr>
        <w:t xml:space="preserve"> private profile </w:t>
      </w:r>
      <w:proofErr w:type="spellStart"/>
      <w:r w:rsidR="004050F8" w:rsidRPr="008A25E9">
        <w:rPr>
          <w:b/>
          <w:bCs/>
          <w:lang w:val="en-US"/>
        </w:rPr>
        <w:t>en</w:t>
      </w:r>
      <w:proofErr w:type="spellEnd"/>
      <w:r w:rsidRPr="008A25E9">
        <w:rPr>
          <w:b/>
          <w:bCs/>
          <w:lang w:val="en-US"/>
        </w:rPr>
        <w:t xml:space="preserve"> public profile</w:t>
      </w:r>
      <w:r w:rsidR="004050F8" w:rsidRPr="008A25E9">
        <w:rPr>
          <w:b/>
          <w:bCs/>
          <w:lang w:val="en-US"/>
        </w:rPr>
        <w:t>.</w:t>
      </w:r>
      <w:r w:rsidRPr="008A25E9">
        <w:rPr>
          <w:b/>
          <w:bCs/>
          <w:lang w:val="en-US"/>
        </w:rPr>
        <w:t xml:space="preserve"> </w:t>
      </w:r>
    </w:p>
    <w:p w14:paraId="1707DEC2" w14:textId="2563EC2C" w:rsidR="001E329C" w:rsidRDefault="006661BE" w:rsidP="00F44E82">
      <w:r w:rsidRPr="004050F8">
        <w:rPr>
          <w:lang w:val="en-US"/>
        </w:rPr>
        <w:t xml:space="preserve"> </w:t>
      </w:r>
      <w:r w:rsidR="001E329C">
        <w:t>-Het is gevaarlijk omdat alles in je computer kan komen dus ook gevaarlijke virussen</w:t>
      </w:r>
    </w:p>
    <w:p w14:paraId="27B4BFFE" w14:textId="1E3EF46A" w:rsidR="006661BE" w:rsidRDefault="006661BE" w:rsidP="00F44E82">
      <w:r>
        <w:t xml:space="preserve"> -Advies firewall </w:t>
      </w:r>
      <w:r w:rsidR="005870F8">
        <w:t>inschakel</w:t>
      </w:r>
      <w:r w:rsidR="00674538">
        <w:t>en.</w:t>
      </w:r>
    </w:p>
    <w:p w14:paraId="27DCBF44" w14:textId="1C6F94B0" w:rsidR="00FC1526" w:rsidRPr="008A25E9" w:rsidRDefault="00FC1526" w:rsidP="00F44E82">
      <w:pPr>
        <w:rPr>
          <w:b/>
          <w:bCs/>
        </w:rPr>
      </w:pPr>
      <w:r w:rsidRPr="008A25E9">
        <w:rPr>
          <w:b/>
          <w:bCs/>
        </w:rPr>
        <w:t xml:space="preserve">De computer is lang niet </w:t>
      </w:r>
      <w:proofErr w:type="spellStart"/>
      <w:r w:rsidR="00330F9E" w:rsidRPr="008A25E9">
        <w:rPr>
          <w:b/>
          <w:bCs/>
        </w:rPr>
        <w:t>geüpdate</w:t>
      </w:r>
      <w:proofErr w:type="spellEnd"/>
      <w:r w:rsidR="00330F9E" w:rsidRPr="008A25E9">
        <w:rPr>
          <w:b/>
          <w:bCs/>
        </w:rPr>
        <w:t>.</w:t>
      </w:r>
    </w:p>
    <w:p w14:paraId="47665B6D" w14:textId="5A46B27D" w:rsidR="001E329C" w:rsidRDefault="006661BE" w:rsidP="00F44E82">
      <w:r>
        <w:t xml:space="preserve"> </w:t>
      </w:r>
      <w:r w:rsidR="001E329C">
        <w:t>-de computer is niet voorbereid tegen de nieuwste virussen</w:t>
      </w:r>
      <w:r w:rsidR="00910D87">
        <w:t>.</w:t>
      </w:r>
    </w:p>
    <w:p w14:paraId="5327C0FB" w14:textId="653A5D98" w:rsidR="001E329C" w:rsidRDefault="006661BE" w:rsidP="00F44E82">
      <w:r>
        <w:t xml:space="preserve"> </w:t>
      </w:r>
      <w:r w:rsidR="001E329C">
        <w:t>-advies automatisch update</w:t>
      </w:r>
      <w:r w:rsidR="003F458F">
        <w:t xml:space="preserve"> van je computer aanzetten</w:t>
      </w:r>
      <w:r w:rsidR="001E329C">
        <w:t xml:space="preserve"> </w:t>
      </w:r>
      <w:r>
        <w:t>zodat de computer altijd voorber</w:t>
      </w:r>
      <w:r w:rsidR="00910D87">
        <w:t>eid</w:t>
      </w:r>
      <w:r>
        <w:t xml:space="preserve"> is tegen de nieuwste virussen</w:t>
      </w:r>
      <w:r w:rsidR="00910D87">
        <w:t>.</w:t>
      </w:r>
    </w:p>
    <w:p w14:paraId="02481424" w14:textId="0B25778C" w:rsidR="001E329C" w:rsidRPr="008A25E9" w:rsidRDefault="001E329C" w:rsidP="00F44E82">
      <w:pPr>
        <w:rPr>
          <w:b/>
          <w:bCs/>
          <w:lang w:val="en-US"/>
        </w:rPr>
      </w:pPr>
      <w:r w:rsidRPr="008A25E9">
        <w:rPr>
          <w:b/>
          <w:bCs/>
          <w:lang w:val="en-US"/>
        </w:rPr>
        <w:t xml:space="preserve">Virus and threat protection settings </w:t>
      </w:r>
      <w:proofErr w:type="spellStart"/>
      <w:r w:rsidRPr="008A25E9">
        <w:rPr>
          <w:b/>
          <w:bCs/>
          <w:lang w:val="en-US"/>
        </w:rPr>
        <w:t>uit</w:t>
      </w:r>
      <w:proofErr w:type="spellEnd"/>
      <w:r w:rsidR="00910D87" w:rsidRPr="008A25E9">
        <w:rPr>
          <w:b/>
          <w:bCs/>
          <w:lang w:val="en-US"/>
        </w:rPr>
        <w:t>.</w:t>
      </w:r>
    </w:p>
    <w:p w14:paraId="4B026D7A" w14:textId="7AFF67D4" w:rsidR="001E329C" w:rsidRDefault="006661BE" w:rsidP="00F44E82">
      <w:r w:rsidRPr="008A25E9">
        <w:t xml:space="preserve"> </w:t>
      </w:r>
      <w:r w:rsidR="001E329C" w:rsidRPr="001E329C">
        <w:t xml:space="preserve">-het is </w:t>
      </w:r>
      <w:proofErr w:type="spellStart"/>
      <w:r w:rsidR="001E329C" w:rsidRPr="001E329C">
        <w:t>gevarlijk</w:t>
      </w:r>
      <w:proofErr w:type="spellEnd"/>
      <w:r w:rsidR="001E329C" w:rsidRPr="001E329C">
        <w:t xml:space="preserve"> als het uit is omdat </w:t>
      </w:r>
      <w:proofErr w:type="spellStart"/>
      <w:r w:rsidR="001E329C" w:rsidRPr="001E329C">
        <w:t>vriussen</w:t>
      </w:r>
      <w:proofErr w:type="spellEnd"/>
      <w:r w:rsidR="001E329C" w:rsidRPr="001E329C">
        <w:t xml:space="preserve"> heel mak</w:t>
      </w:r>
      <w:r w:rsidR="008A25E9">
        <w:t>kelijk</w:t>
      </w:r>
      <w:r w:rsidR="001E329C">
        <w:t xml:space="preserve"> uw computer </w:t>
      </w:r>
      <w:r w:rsidR="008A25E9">
        <w:t xml:space="preserve">in </w:t>
      </w:r>
      <w:r w:rsidR="001E329C">
        <w:t>kunnen komen</w:t>
      </w:r>
      <w:r w:rsidR="008A25E9">
        <w:t>.</w:t>
      </w:r>
      <w:r w:rsidR="001E329C">
        <w:t xml:space="preserve"> </w:t>
      </w:r>
    </w:p>
    <w:p w14:paraId="0BFD658F" w14:textId="7254CF45" w:rsidR="001E329C" w:rsidRPr="001E329C" w:rsidRDefault="006661BE" w:rsidP="00F44E82">
      <w:r>
        <w:t xml:space="preserve"> </w:t>
      </w:r>
      <w:r w:rsidR="001E329C">
        <w:t xml:space="preserve">-advies </w:t>
      </w:r>
      <w:proofErr w:type="spellStart"/>
      <w:r w:rsidR="001E329C">
        <w:t>settings</w:t>
      </w:r>
      <w:proofErr w:type="spellEnd"/>
      <w:r w:rsidR="001E329C">
        <w:t xml:space="preserve"> aan doen</w:t>
      </w:r>
      <w:r w:rsidR="008A25E9">
        <w:t>.</w:t>
      </w:r>
    </w:p>
    <w:p w14:paraId="7A5CDE47" w14:textId="518D2237" w:rsidR="001E329C" w:rsidRPr="008A25E9" w:rsidRDefault="001E329C" w:rsidP="00F44E82">
      <w:pPr>
        <w:rPr>
          <w:b/>
          <w:bCs/>
        </w:rPr>
      </w:pPr>
      <w:r w:rsidRPr="008A25E9">
        <w:rPr>
          <w:b/>
          <w:bCs/>
        </w:rPr>
        <w:t xml:space="preserve">Check apps </w:t>
      </w:r>
      <w:proofErr w:type="spellStart"/>
      <w:r w:rsidRPr="008A25E9">
        <w:rPr>
          <w:b/>
          <w:bCs/>
        </w:rPr>
        <w:t>and</w:t>
      </w:r>
      <w:proofErr w:type="spellEnd"/>
      <w:r w:rsidRPr="008A25E9">
        <w:rPr>
          <w:b/>
          <w:bCs/>
        </w:rPr>
        <w:t xml:space="preserve"> files is op </w:t>
      </w:r>
      <w:proofErr w:type="spellStart"/>
      <w:r w:rsidRPr="008A25E9">
        <w:rPr>
          <w:b/>
          <w:bCs/>
        </w:rPr>
        <w:t>warn</w:t>
      </w:r>
      <w:proofErr w:type="spellEnd"/>
      <w:r w:rsidR="008A25E9" w:rsidRPr="008A25E9">
        <w:rPr>
          <w:b/>
          <w:bCs/>
        </w:rPr>
        <w:t>.</w:t>
      </w:r>
    </w:p>
    <w:p w14:paraId="6AC88668" w14:textId="0B638811" w:rsidR="001E329C" w:rsidRDefault="006661BE" w:rsidP="00F44E82">
      <w:r w:rsidRPr="008A25E9">
        <w:t xml:space="preserve"> </w:t>
      </w:r>
      <w:r w:rsidR="001E329C" w:rsidRPr="001E329C">
        <w:t xml:space="preserve">-als je </w:t>
      </w:r>
      <w:proofErr w:type="spellStart"/>
      <w:r w:rsidR="001E329C" w:rsidRPr="001E329C">
        <w:t>perongleuk</w:t>
      </w:r>
      <w:proofErr w:type="spellEnd"/>
      <w:r w:rsidR="001E329C" w:rsidRPr="001E329C">
        <w:t xml:space="preserve"> op </w:t>
      </w:r>
      <w:r w:rsidR="001E329C">
        <w:t>toestaan klikt</w:t>
      </w:r>
      <w:r w:rsidR="00AD1E00">
        <w:t xml:space="preserve">, </w:t>
      </w:r>
      <w:r w:rsidR="001E329C">
        <w:t>dan kunnen</w:t>
      </w:r>
      <w:r w:rsidR="00377FCF">
        <w:t xml:space="preserve"> al</w:t>
      </w:r>
      <w:r w:rsidR="001E329C">
        <w:t xml:space="preserve"> die gevaarlijke bestanden toch op je pc komen </w:t>
      </w:r>
    </w:p>
    <w:p w14:paraId="569EB6E8" w14:textId="4A226101" w:rsidR="001E329C" w:rsidRDefault="006661BE" w:rsidP="00F44E82">
      <w:r>
        <w:t xml:space="preserve"> </w:t>
      </w:r>
      <w:r w:rsidR="001E329C">
        <w:t>-advies gewoon aan doen</w:t>
      </w:r>
      <w:r w:rsidR="00894706">
        <w:t>.</w:t>
      </w:r>
    </w:p>
    <w:p w14:paraId="204B4CF7" w14:textId="3F489FBC" w:rsidR="000819BB" w:rsidRPr="00DF6E49" w:rsidRDefault="005870CD" w:rsidP="00F44E82">
      <w:pPr>
        <w:rPr>
          <w:b/>
          <w:bCs/>
        </w:rPr>
      </w:pPr>
      <w:r>
        <w:rPr>
          <w:b/>
          <w:bCs/>
        </w:rPr>
        <w:t xml:space="preserve">Veel porten staan open. </w:t>
      </w:r>
      <w:r w:rsidR="000819BB" w:rsidRPr="00DF6E49">
        <w:rPr>
          <w:b/>
          <w:bCs/>
        </w:rPr>
        <w:t xml:space="preserve">Port nummer 53,135,139,445 </w:t>
      </w:r>
      <w:r w:rsidR="00490C79" w:rsidRPr="00DF6E49">
        <w:rPr>
          <w:b/>
          <w:bCs/>
        </w:rPr>
        <w:t>staan open</w:t>
      </w:r>
      <w:r w:rsidR="00DF6E49">
        <w:rPr>
          <w:b/>
          <w:bCs/>
        </w:rPr>
        <w:t>.</w:t>
      </w:r>
    </w:p>
    <w:p w14:paraId="66BA3737" w14:textId="3FE22AE8" w:rsidR="000819BB" w:rsidRDefault="000819BB" w:rsidP="000819BB">
      <w:r>
        <w:t>-</w:t>
      </w:r>
      <w:r w:rsidRPr="000819BB">
        <w:t xml:space="preserve"> Hackers of onbevoegde gebruikers kunnen toegang krijgen tot een computersysteem via TCP-poort 135 als </w:t>
      </w:r>
      <w:r w:rsidR="00684A41">
        <w:t>u dit open laat</w:t>
      </w:r>
      <w:r w:rsidRPr="000819BB">
        <w:t>.</w:t>
      </w:r>
    </w:p>
    <w:p w14:paraId="10E52D6C" w14:textId="77777777" w:rsidR="000819BB" w:rsidRDefault="000819BB" w:rsidP="000819BB">
      <w:pPr>
        <w:rPr>
          <w:rFonts w:asciiTheme="majorHAnsi" w:eastAsia="Times New Roman" w:hAnsiTheme="majorHAnsi" w:cstheme="majorHAnsi"/>
          <w:color w:val="202124"/>
          <w:lang w:eastAsia="nl-NL"/>
        </w:rPr>
      </w:pPr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 xml:space="preserve">Alle </w:t>
      </w:r>
      <w:proofErr w:type="spellStart"/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>NetBIOS</w:t>
      </w:r>
      <w:proofErr w:type="spellEnd"/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>-aanvallen zijn mogelijk op deze host</w:t>
      </w:r>
      <w:r>
        <w:rPr>
          <w:rFonts w:asciiTheme="majorHAnsi" w:eastAsia="Times New Roman" w:hAnsiTheme="majorHAnsi" w:cstheme="majorHAnsi"/>
          <w:color w:val="202124"/>
          <w:lang w:eastAsia="nl-NL"/>
        </w:rPr>
        <w:t xml:space="preserve"> 139,445</w:t>
      </w:r>
    </w:p>
    <w:p w14:paraId="430C460D" w14:textId="4E993740" w:rsidR="000819BB" w:rsidRPr="000819BB" w:rsidRDefault="000819BB" w:rsidP="000819BB">
      <w:pPr>
        <w:rPr>
          <w:rFonts w:asciiTheme="majorHAnsi" w:eastAsia="Times New Roman" w:hAnsiTheme="majorHAnsi" w:cstheme="majorHAnsi"/>
          <w:color w:val="202124"/>
          <w:lang w:eastAsia="nl-NL"/>
        </w:rPr>
      </w:pPr>
      <w:r>
        <w:rPr>
          <w:rStyle w:val="y2iqfc"/>
          <w:rFonts w:asciiTheme="majorHAnsi" w:hAnsiTheme="majorHAnsi" w:cstheme="majorHAnsi"/>
          <w:color w:val="202124"/>
        </w:rPr>
        <w:t>Port 53</w:t>
      </w:r>
      <w:r w:rsidRPr="000819BB">
        <w:rPr>
          <w:rStyle w:val="y2iqfc"/>
          <w:rFonts w:asciiTheme="majorHAnsi" w:hAnsiTheme="majorHAnsi" w:cstheme="majorHAnsi"/>
          <w:color w:val="202124"/>
        </w:rPr>
        <w:t xml:space="preserve"> kwetsbaar voor DDoS-aanvallen.</w:t>
      </w:r>
    </w:p>
    <w:p w14:paraId="63A2DACF" w14:textId="22E78B69" w:rsidR="000819BB" w:rsidRDefault="000819BB" w:rsidP="00F44E82">
      <w:r>
        <w:t>-advies deze poorten sluiten</w:t>
      </w:r>
      <w:r w:rsidR="00965494">
        <w:t>.</w:t>
      </w:r>
    </w:p>
    <w:p w14:paraId="08A6F4FB" w14:textId="77777777" w:rsidR="000819BB" w:rsidRDefault="000819BB" w:rsidP="00F44E82"/>
    <w:p w14:paraId="6D791657" w14:textId="77777777" w:rsidR="000819BB" w:rsidRDefault="000819BB" w:rsidP="00F44E82"/>
    <w:p w14:paraId="74ADD959" w14:textId="77777777" w:rsidR="000E1034" w:rsidRPr="001E329C" w:rsidRDefault="000E1034" w:rsidP="00F44E82"/>
    <w:p w14:paraId="3CDE2CDD" w14:textId="7434C7AA" w:rsidR="00FC1526" w:rsidRPr="001E329C" w:rsidRDefault="00FC1526" w:rsidP="00F44E82">
      <w:r w:rsidRPr="001E329C">
        <w:t xml:space="preserve"> </w:t>
      </w:r>
    </w:p>
    <w:p w14:paraId="70892CF2" w14:textId="77777777" w:rsidR="00FC1526" w:rsidRPr="001E329C" w:rsidRDefault="00FC1526" w:rsidP="00F44E82"/>
    <w:p w14:paraId="06F72CE5" w14:textId="0B5ECD14" w:rsidR="000F49BE" w:rsidRPr="00987B29" w:rsidRDefault="000F49BE" w:rsidP="000F49BE">
      <w:r w:rsidRPr="00987B29">
        <w:t xml:space="preserve">[Geef hier in het kort een toelichting voor de directie met </w:t>
      </w:r>
      <w:r w:rsidR="00E9711F">
        <w:t xml:space="preserve">de </w:t>
      </w:r>
      <w:r w:rsidRPr="00987B29">
        <w:t>aanleiding voor de audit, de gevonden zwakheden, de ernst met de bijbehorende adviezen</w:t>
      </w:r>
      <w:r w:rsidR="00E9711F">
        <w:t>.</w:t>
      </w:r>
      <w:r w:rsidRPr="00987B29">
        <w:t>]</w:t>
      </w:r>
    </w:p>
    <w:p w14:paraId="1DAD3295" w14:textId="582D958C" w:rsidR="002D049F" w:rsidRPr="00987B29" w:rsidRDefault="002D049F" w:rsidP="002D049F"/>
    <w:p w14:paraId="67CF0AFA" w14:textId="19DE1D62" w:rsidR="002D049F" w:rsidRPr="00987B29" w:rsidRDefault="002D049F" w:rsidP="002D049F">
      <w:pPr>
        <w:pStyle w:val="Kop2"/>
      </w:pPr>
      <w:r w:rsidRPr="00987B29">
        <w:t>Overzicht onderzoek</w:t>
      </w:r>
    </w:p>
    <w:p w14:paraId="26FA656D" w14:textId="33818655" w:rsidR="002D049F" w:rsidRDefault="00FB6977" w:rsidP="002D049F">
      <w:r w:rsidRPr="00987B29">
        <w:t>[Een toelichting op wat onderzocht is en op welke manier</w:t>
      </w:r>
      <w:r w:rsidR="00E9711F">
        <w:t>.</w:t>
      </w:r>
      <w:r w:rsidRPr="00987B29">
        <w:t>]</w:t>
      </w:r>
    </w:p>
    <w:p w14:paraId="5282BA0A" w14:textId="12406EC0" w:rsidR="007434EF" w:rsidRPr="00A9285C" w:rsidRDefault="007434EF" w:rsidP="007434EF">
      <w:pPr>
        <w:rPr>
          <w:b/>
          <w:bCs/>
        </w:rPr>
      </w:pPr>
      <w:r w:rsidRPr="00A9285C">
        <w:rPr>
          <w:b/>
          <w:bCs/>
        </w:rPr>
        <w:t xml:space="preserve">Windows </w:t>
      </w:r>
      <w:proofErr w:type="spellStart"/>
      <w:r w:rsidRPr="00A9285C">
        <w:rPr>
          <w:b/>
          <w:bCs/>
        </w:rPr>
        <w:t>defender</w:t>
      </w:r>
      <w:proofErr w:type="spellEnd"/>
      <w:r w:rsidRPr="00A9285C">
        <w:rPr>
          <w:b/>
          <w:bCs/>
        </w:rPr>
        <w:t xml:space="preserve"> firewall is uit voor domain profile</w:t>
      </w:r>
      <w:r w:rsidR="00467CA4" w:rsidRPr="00A9285C">
        <w:rPr>
          <w:b/>
          <w:bCs/>
        </w:rPr>
        <w:t xml:space="preserve">, </w:t>
      </w:r>
      <w:r w:rsidRPr="00A9285C">
        <w:rPr>
          <w:b/>
          <w:bCs/>
        </w:rPr>
        <w:t xml:space="preserve">private profile </w:t>
      </w:r>
      <w:r w:rsidR="00467CA4" w:rsidRPr="00A9285C">
        <w:rPr>
          <w:b/>
          <w:bCs/>
        </w:rPr>
        <w:t>en</w:t>
      </w:r>
      <w:r w:rsidRPr="00A9285C">
        <w:rPr>
          <w:b/>
          <w:bCs/>
        </w:rPr>
        <w:t xml:space="preserve"> voor public profile</w:t>
      </w:r>
      <w:r w:rsidR="00A9285C">
        <w:rPr>
          <w:b/>
          <w:bCs/>
        </w:rPr>
        <w:t>.</w:t>
      </w:r>
    </w:p>
    <w:p w14:paraId="0B0B3A75" w14:textId="74040096" w:rsidR="007434EF" w:rsidRDefault="007434EF" w:rsidP="002D049F">
      <w:r>
        <w:t xml:space="preserve"> -</w:t>
      </w:r>
      <w:r w:rsidR="00F471A3">
        <w:t>ik heb hier onderzocht wat de computer zo gevoelig maakt tegen aanvallen</w:t>
      </w:r>
      <w:r>
        <w:t xml:space="preserve"> door naar de firewall te gaan en te kijken wat er slecht was </w:t>
      </w:r>
    </w:p>
    <w:p w14:paraId="715F916B" w14:textId="4CE56449" w:rsidR="007434EF" w:rsidRPr="00A9285C" w:rsidRDefault="007434EF" w:rsidP="007434EF">
      <w:pPr>
        <w:rPr>
          <w:b/>
          <w:bCs/>
        </w:rPr>
      </w:pPr>
      <w:r w:rsidRPr="00A9285C">
        <w:rPr>
          <w:b/>
          <w:bCs/>
        </w:rPr>
        <w:t xml:space="preserve">De computer is lang niet </w:t>
      </w:r>
      <w:proofErr w:type="spellStart"/>
      <w:r w:rsidRPr="00A9285C">
        <w:rPr>
          <w:b/>
          <w:bCs/>
        </w:rPr>
        <w:t>geupdate</w:t>
      </w:r>
      <w:proofErr w:type="spellEnd"/>
      <w:r w:rsidR="00A9285C" w:rsidRPr="00A9285C">
        <w:rPr>
          <w:b/>
          <w:bCs/>
        </w:rPr>
        <w:t>.</w:t>
      </w:r>
    </w:p>
    <w:p w14:paraId="4F9E4E86" w14:textId="7DB38F11" w:rsidR="00F471A3" w:rsidRDefault="00F471A3" w:rsidP="007434EF">
      <w:r>
        <w:t xml:space="preserve"> -hier heb ik gevonden in de </w:t>
      </w:r>
      <w:proofErr w:type="spellStart"/>
      <w:r>
        <w:t>windows</w:t>
      </w:r>
      <w:proofErr w:type="spellEnd"/>
      <w:r>
        <w:t xml:space="preserve"> update</w:t>
      </w:r>
      <w:r w:rsidR="00715826">
        <w:t xml:space="preserve"> en onderzocht </w:t>
      </w:r>
      <w:r w:rsidR="00964F8B">
        <w:t xml:space="preserve">dat de </w:t>
      </w:r>
      <w:r w:rsidR="0001487B">
        <w:t xml:space="preserve">computer niet </w:t>
      </w:r>
      <w:proofErr w:type="spellStart"/>
      <w:r w:rsidR="0001487B">
        <w:t>geupdate</w:t>
      </w:r>
      <w:proofErr w:type="spellEnd"/>
      <w:r w:rsidR="0001487B">
        <w:t xml:space="preserve"> is,</w:t>
      </w:r>
      <w:r w:rsidR="00715826">
        <w:t xml:space="preserve"> waardoor het slecht </w:t>
      </w:r>
      <w:r w:rsidR="001C15D3">
        <w:t xml:space="preserve">beschermd kan worden </w:t>
      </w:r>
      <w:r w:rsidR="00715826">
        <w:t xml:space="preserve">tegen </w:t>
      </w:r>
      <w:r w:rsidR="00156273">
        <w:t xml:space="preserve">de </w:t>
      </w:r>
      <w:r w:rsidR="00715826">
        <w:t>nieuwe virussen.</w:t>
      </w:r>
    </w:p>
    <w:p w14:paraId="274EF1A9" w14:textId="6C848A9D" w:rsidR="00F471A3" w:rsidRPr="0001487B" w:rsidRDefault="00F471A3" w:rsidP="00F471A3">
      <w:pPr>
        <w:rPr>
          <w:b/>
          <w:bCs/>
          <w:lang w:val="en-US"/>
        </w:rPr>
      </w:pPr>
      <w:r w:rsidRPr="0001487B">
        <w:rPr>
          <w:b/>
          <w:bCs/>
          <w:lang w:val="en-US"/>
        </w:rPr>
        <w:t xml:space="preserve">Virus and threat protection settings </w:t>
      </w:r>
      <w:proofErr w:type="spellStart"/>
      <w:r w:rsidRPr="0001487B">
        <w:rPr>
          <w:b/>
          <w:bCs/>
          <w:lang w:val="en-US"/>
        </w:rPr>
        <w:t>uit</w:t>
      </w:r>
      <w:proofErr w:type="spellEnd"/>
      <w:r w:rsidR="0001487B">
        <w:rPr>
          <w:b/>
          <w:bCs/>
          <w:lang w:val="en-US"/>
        </w:rPr>
        <w:t>.</w:t>
      </w:r>
    </w:p>
    <w:p w14:paraId="14F8BA94" w14:textId="37BD5557" w:rsidR="00F471A3" w:rsidRPr="00F471A3" w:rsidRDefault="00F471A3" w:rsidP="00F471A3">
      <w:r w:rsidRPr="00603127">
        <w:t xml:space="preserve"> </w:t>
      </w:r>
      <w:r>
        <w:t xml:space="preserve">-dit heb ik gevonden in de </w:t>
      </w:r>
      <w:proofErr w:type="spellStart"/>
      <w:r>
        <w:t>windows</w:t>
      </w:r>
      <w:proofErr w:type="spellEnd"/>
      <w:r>
        <w:t xml:space="preserve"> security onder het kopje </w:t>
      </w:r>
      <w:r w:rsidRPr="00F471A3">
        <w:t xml:space="preserve">Virus </w:t>
      </w:r>
      <w:proofErr w:type="spellStart"/>
      <w:r w:rsidRPr="00F471A3">
        <w:t>and</w:t>
      </w:r>
      <w:proofErr w:type="spellEnd"/>
      <w:r w:rsidRPr="00F471A3">
        <w:t xml:space="preserve"> </w:t>
      </w:r>
      <w:proofErr w:type="spellStart"/>
      <w:r w:rsidRPr="00F471A3">
        <w:t>threat</w:t>
      </w:r>
      <w:proofErr w:type="spellEnd"/>
      <w:r w:rsidRPr="00F471A3">
        <w:t xml:space="preserve"> </w:t>
      </w:r>
      <w:proofErr w:type="spellStart"/>
      <w:r w:rsidRPr="00F471A3">
        <w:t>protection</w:t>
      </w:r>
      <w:proofErr w:type="spellEnd"/>
      <w:r w:rsidRPr="00F471A3">
        <w:t xml:space="preserve"> </w:t>
      </w:r>
      <w:proofErr w:type="spellStart"/>
      <w:r w:rsidRPr="00F471A3">
        <w:t>settings</w:t>
      </w:r>
      <w:proofErr w:type="spellEnd"/>
      <w:r w:rsidR="00603127">
        <w:t xml:space="preserve"> </w:t>
      </w:r>
      <w:r w:rsidR="00715826">
        <w:t>hier heb ik onderzocht wat de computer zo gevoelig maakt tegen virussen</w:t>
      </w:r>
      <w:r w:rsidR="00603127">
        <w:t>.</w:t>
      </w:r>
    </w:p>
    <w:p w14:paraId="23BAA9AD" w14:textId="6989DEF5" w:rsidR="00F471A3" w:rsidRPr="00603127" w:rsidRDefault="00F471A3" w:rsidP="007434EF">
      <w:pPr>
        <w:rPr>
          <w:b/>
          <w:bCs/>
          <w:lang w:val="en-US"/>
        </w:rPr>
      </w:pPr>
      <w:r w:rsidRPr="00603127">
        <w:rPr>
          <w:b/>
          <w:bCs/>
          <w:lang w:val="en-US"/>
        </w:rPr>
        <w:t>Check apps and files is op warn</w:t>
      </w:r>
      <w:r w:rsidR="00603127" w:rsidRPr="00603127">
        <w:rPr>
          <w:b/>
          <w:bCs/>
          <w:lang w:val="en-US"/>
        </w:rPr>
        <w:t>.</w:t>
      </w:r>
    </w:p>
    <w:p w14:paraId="419BFDC9" w14:textId="21802307" w:rsidR="00F471A3" w:rsidRDefault="007434EF" w:rsidP="00F471A3">
      <w:r w:rsidRPr="0067567B">
        <w:rPr>
          <w:lang w:val="en-US"/>
        </w:rPr>
        <w:t xml:space="preserve"> </w:t>
      </w:r>
      <w:r>
        <w:t xml:space="preserve">-dit heb ik gevonden in de </w:t>
      </w:r>
      <w:proofErr w:type="spellStart"/>
      <w:r>
        <w:t>windows</w:t>
      </w:r>
      <w:proofErr w:type="spellEnd"/>
      <w:r>
        <w:t xml:space="preserve"> security </w:t>
      </w:r>
      <w:r w:rsidR="00F471A3">
        <w:t xml:space="preserve">onder het kopje </w:t>
      </w:r>
      <w:r w:rsidR="00F471A3" w:rsidRPr="00F471A3">
        <w:t xml:space="preserve">Check apps </w:t>
      </w:r>
      <w:proofErr w:type="spellStart"/>
      <w:r w:rsidR="00F471A3" w:rsidRPr="00F471A3">
        <w:t>and</w:t>
      </w:r>
      <w:proofErr w:type="spellEnd"/>
      <w:r w:rsidR="00F471A3" w:rsidRPr="00F471A3">
        <w:t xml:space="preserve"> files is op </w:t>
      </w:r>
      <w:proofErr w:type="spellStart"/>
      <w:r w:rsidR="00F471A3" w:rsidRPr="00F471A3">
        <w:t>warn</w:t>
      </w:r>
      <w:proofErr w:type="spellEnd"/>
      <w:r w:rsidR="00715826">
        <w:t xml:space="preserve"> hier heb ik onderzocht hoe je beter kan beveiligen tegen gevaarlijke bestanden.</w:t>
      </w:r>
    </w:p>
    <w:p w14:paraId="03718539" w14:textId="4FC6E418" w:rsidR="00490C79" w:rsidRPr="006639CC" w:rsidRDefault="00490C79" w:rsidP="00490C79">
      <w:pPr>
        <w:rPr>
          <w:b/>
          <w:bCs/>
        </w:rPr>
      </w:pPr>
      <w:r w:rsidRPr="006639CC">
        <w:rPr>
          <w:b/>
          <w:bCs/>
        </w:rPr>
        <w:t>Port nummer 53,135,139,445 staan open</w:t>
      </w:r>
      <w:r w:rsidR="006639CC">
        <w:rPr>
          <w:b/>
          <w:bCs/>
        </w:rPr>
        <w:t>.</w:t>
      </w:r>
    </w:p>
    <w:p w14:paraId="2FFBC3A2" w14:textId="4A3ED8B6" w:rsidR="00490C79" w:rsidRDefault="00490C79" w:rsidP="00490C79">
      <w:pPr>
        <w:pStyle w:val="Lijstalinea"/>
        <w:numPr>
          <w:ilvl w:val="0"/>
          <w:numId w:val="48"/>
        </w:numPr>
      </w:pPr>
      <w:r>
        <w:t xml:space="preserve">Dit heb ik gevonden met de </w:t>
      </w:r>
      <w:proofErr w:type="spellStart"/>
      <w:r>
        <w:t>nmap</w:t>
      </w:r>
      <w:proofErr w:type="spellEnd"/>
      <w:r>
        <w:t xml:space="preserve"> door een computer scan uit te voeren ik heb hier onderzocht waarom deze porten zo gevaarlijk </w:t>
      </w:r>
      <w:r w:rsidR="007D0596">
        <w:t>kunnen zijn wanneer ze</w:t>
      </w:r>
      <w:r>
        <w:t xml:space="preserve"> open staan</w:t>
      </w:r>
      <w:r w:rsidR="007D0596">
        <w:t>.</w:t>
      </w:r>
    </w:p>
    <w:p w14:paraId="768F4539" w14:textId="5F4CF59B" w:rsidR="007434EF" w:rsidRDefault="007434EF" w:rsidP="002D049F"/>
    <w:p w14:paraId="0C265F94" w14:textId="77777777" w:rsidR="007434EF" w:rsidRPr="00987B29" w:rsidRDefault="007434EF" w:rsidP="002D049F"/>
    <w:p w14:paraId="1974D60A" w14:textId="77777777" w:rsidR="002D049F" w:rsidRPr="00987B29" w:rsidRDefault="002D049F" w:rsidP="000D0DD3"/>
    <w:p w14:paraId="0B2512C9" w14:textId="3759C99D" w:rsidR="002D049F" w:rsidRPr="00987B29" w:rsidRDefault="00FB6977" w:rsidP="00FB6977">
      <w:pPr>
        <w:pStyle w:val="Kop2"/>
      </w:pPr>
      <w:r w:rsidRPr="00987B29">
        <w:t xml:space="preserve">Onderbouwing keuze </w:t>
      </w:r>
      <w:proofErr w:type="spellStart"/>
      <w:r w:rsidRPr="00987B29">
        <w:t>onderzoekshulpmiddelen</w:t>
      </w:r>
      <w:proofErr w:type="spellEnd"/>
    </w:p>
    <w:p w14:paraId="7E5F68A7" w14:textId="625DDAE6" w:rsidR="001E329C" w:rsidRPr="00103625" w:rsidRDefault="001E329C" w:rsidP="00533C39">
      <w:r w:rsidRPr="004225F5">
        <w:rPr>
          <w:b/>
          <w:bCs/>
        </w:rPr>
        <w:t>Windows security</w:t>
      </w:r>
      <w:r w:rsidR="004225F5">
        <w:rPr>
          <w:b/>
          <w:bCs/>
        </w:rPr>
        <w:t>:</w:t>
      </w:r>
      <w:r w:rsidR="00F46B2F">
        <w:rPr>
          <w:b/>
          <w:bCs/>
        </w:rPr>
        <w:t xml:space="preserve"> </w:t>
      </w:r>
      <w:r w:rsidR="00F46B2F" w:rsidRPr="0003335E">
        <w:t>Be</w:t>
      </w:r>
      <w:r w:rsidR="0003335E" w:rsidRPr="0003335E">
        <w:t>waakt bedreigingen voor uw apparaat</w:t>
      </w:r>
      <w:r w:rsidR="00D2384F" w:rsidRPr="00F51255">
        <w:t>. U kunt</w:t>
      </w:r>
      <w:r w:rsidR="00103625" w:rsidRPr="00103625">
        <w:t xml:space="preserve"> daar</w:t>
      </w:r>
      <w:r w:rsidR="00103625">
        <w:t xml:space="preserve"> makkelijk </w:t>
      </w:r>
      <w:r w:rsidR="00D2384F">
        <w:t>zien</w:t>
      </w:r>
      <w:r w:rsidR="00103625">
        <w:t xml:space="preserve"> wat aan en wat uit staat en wat gevaarlijk is </w:t>
      </w:r>
      <w:r w:rsidR="009B06AA">
        <w:t>met door het</w:t>
      </w:r>
      <w:r w:rsidR="00103625">
        <w:t xml:space="preserve"> rode kleur</w:t>
      </w:r>
      <w:r w:rsidR="0060457C">
        <w:t>.</w:t>
      </w:r>
    </w:p>
    <w:p w14:paraId="012F0C14" w14:textId="25C06C61" w:rsidR="006661BE" w:rsidRPr="00103625" w:rsidRDefault="006661BE" w:rsidP="00533C39">
      <w:r w:rsidRPr="004225F5">
        <w:rPr>
          <w:b/>
          <w:bCs/>
        </w:rPr>
        <w:t xml:space="preserve">Windows </w:t>
      </w:r>
      <w:proofErr w:type="spellStart"/>
      <w:r w:rsidRPr="004225F5">
        <w:rPr>
          <w:b/>
          <w:bCs/>
        </w:rPr>
        <w:t>defender</w:t>
      </w:r>
      <w:proofErr w:type="spellEnd"/>
      <w:r w:rsidRPr="004225F5">
        <w:rPr>
          <w:b/>
          <w:bCs/>
        </w:rPr>
        <w:t xml:space="preserve"> firewall </w:t>
      </w:r>
      <w:proofErr w:type="spellStart"/>
      <w:r w:rsidRPr="004225F5">
        <w:rPr>
          <w:b/>
          <w:bCs/>
        </w:rPr>
        <w:t>with</w:t>
      </w:r>
      <w:proofErr w:type="spellEnd"/>
      <w:r w:rsidRPr="004225F5">
        <w:rPr>
          <w:b/>
          <w:bCs/>
        </w:rPr>
        <w:t xml:space="preserve"> </w:t>
      </w:r>
      <w:proofErr w:type="spellStart"/>
      <w:r w:rsidRPr="004225F5">
        <w:rPr>
          <w:b/>
          <w:bCs/>
        </w:rPr>
        <w:t>advanced</w:t>
      </w:r>
      <w:proofErr w:type="spellEnd"/>
      <w:r w:rsidRPr="004225F5">
        <w:rPr>
          <w:b/>
          <w:bCs/>
        </w:rPr>
        <w:t xml:space="preserve"> security</w:t>
      </w:r>
      <w:r w:rsidR="004225F5">
        <w:rPr>
          <w:b/>
          <w:bCs/>
        </w:rPr>
        <w:t>:</w:t>
      </w:r>
      <w:r w:rsidR="00103625" w:rsidRPr="00103625">
        <w:t xml:space="preserve"> </w:t>
      </w:r>
      <w:r w:rsidR="00F51255">
        <w:t>H</w:t>
      </w:r>
      <w:r w:rsidR="00103625" w:rsidRPr="00103625">
        <w:t>ier k</w:t>
      </w:r>
      <w:r w:rsidR="00F51255">
        <w:t>unt u</w:t>
      </w:r>
      <w:r w:rsidR="00103625" w:rsidRPr="00103625">
        <w:t xml:space="preserve"> makkelijk zien war gevaarlijk is</w:t>
      </w:r>
      <w:r w:rsidR="00103625">
        <w:t xml:space="preserve"> door het rode en Oranje kleur</w:t>
      </w:r>
      <w:r w:rsidR="00767455">
        <w:t>.</w:t>
      </w:r>
    </w:p>
    <w:p w14:paraId="4AE5E584" w14:textId="5DAF3389" w:rsidR="00103625" w:rsidRPr="00103625" w:rsidRDefault="00103625" w:rsidP="00533C39">
      <w:proofErr w:type="spellStart"/>
      <w:r w:rsidRPr="004225F5">
        <w:rPr>
          <w:b/>
          <w:bCs/>
        </w:rPr>
        <w:t>Nmap</w:t>
      </w:r>
      <w:proofErr w:type="spellEnd"/>
      <w:r w:rsidR="004225F5">
        <w:rPr>
          <w:b/>
          <w:bCs/>
        </w:rPr>
        <w:t>:</w:t>
      </w:r>
      <w:r w:rsidRPr="00103625">
        <w:t xml:space="preserve"> </w:t>
      </w:r>
      <w:r w:rsidR="00767455">
        <w:t>Hunt u</w:t>
      </w:r>
      <w:r w:rsidR="00B11890">
        <w:t xml:space="preserve"> </w:t>
      </w:r>
      <w:r w:rsidRPr="00103625">
        <w:t>zien w</w:t>
      </w:r>
      <w:r>
        <w:t xml:space="preserve">elke porten open </w:t>
      </w:r>
      <w:r w:rsidR="00B11890">
        <w:t>staa</w:t>
      </w:r>
      <w:r w:rsidR="004225F5">
        <w:t>n.</w:t>
      </w:r>
    </w:p>
    <w:p w14:paraId="17FEA5DF" w14:textId="5E889760" w:rsidR="00103625" w:rsidRPr="00103625" w:rsidRDefault="00103625" w:rsidP="00533C39">
      <w:r w:rsidRPr="004225F5">
        <w:rPr>
          <w:b/>
          <w:bCs/>
        </w:rPr>
        <w:t>Baseline security analyzer</w:t>
      </w:r>
      <w:r w:rsidR="004225F5">
        <w:rPr>
          <w:b/>
          <w:bCs/>
        </w:rPr>
        <w:t>:</w:t>
      </w:r>
      <w:r w:rsidRPr="00103625">
        <w:t xml:space="preserve"> </w:t>
      </w:r>
      <w:r w:rsidR="00767455">
        <w:t>H</w:t>
      </w:r>
      <w:r w:rsidRPr="00103625">
        <w:t>ier k</w:t>
      </w:r>
      <w:r w:rsidR="00767455">
        <w:t xml:space="preserve">unt u </w:t>
      </w:r>
      <w:r>
        <w:t xml:space="preserve">makkelijk zien wat er slecht is beveiligd of wat verbeterd kan worden aan </w:t>
      </w:r>
      <w:r w:rsidR="00D74229">
        <w:t>uw</w:t>
      </w:r>
      <w:r>
        <w:t xml:space="preserve"> computer</w:t>
      </w:r>
      <w:r w:rsidR="00D74229">
        <w:t>.</w:t>
      </w:r>
    </w:p>
    <w:p w14:paraId="5E37B33A" w14:textId="19E39C41" w:rsidR="00103625" w:rsidRPr="00103625" w:rsidRDefault="00103625" w:rsidP="00533C39"/>
    <w:p w14:paraId="4BEE1778" w14:textId="77777777" w:rsidR="00103625" w:rsidRPr="00103625" w:rsidRDefault="00103625" w:rsidP="00533C39"/>
    <w:p w14:paraId="3F798A52" w14:textId="77777777" w:rsidR="006661BE" w:rsidRPr="00103625" w:rsidRDefault="006661BE" w:rsidP="00533C39"/>
    <w:p w14:paraId="047E7693" w14:textId="0B2DFD69" w:rsidR="00533C39" w:rsidRPr="00987B29" w:rsidRDefault="00533C39" w:rsidP="00533C39">
      <w:r w:rsidRPr="00987B29">
        <w:t>[Voor welke tools is gekozen en waarom</w:t>
      </w:r>
      <w:r w:rsidR="00E9711F">
        <w:t>.</w:t>
      </w:r>
      <w:r w:rsidRPr="00987B29">
        <w:t>]</w:t>
      </w:r>
    </w:p>
    <w:p w14:paraId="6972BFE1" w14:textId="77777777" w:rsidR="002D049F" w:rsidRPr="00987B29" w:rsidRDefault="002D049F" w:rsidP="000D0DD3"/>
    <w:p w14:paraId="156B8AFD" w14:textId="0D5504E7" w:rsidR="00282F22" w:rsidRPr="00987B29" w:rsidRDefault="00282F22" w:rsidP="00282F22">
      <w:pPr>
        <w:pStyle w:val="Kop2"/>
      </w:pPr>
      <w:r w:rsidRPr="00987B29">
        <w:t>Gedetailleerde resultaten</w:t>
      </w:r>
    </w:p>
    <w:p w14:paraId="61E73EAE" w14:textId="72DC3A8B" w:rsidR="009C30A5" w:rsidRDefault="009C30A5" w:rsidP="009C30A5">
      <w:r w:rsidRPr="00987B29">
        <w:t>[Voor elk gevonden issue]</w:t>
      </w:r>
    </w:p>
    <w:p w14:paraId="1A89B10C" w14:textId="77777777" w:rsidR="0071634A" w:rsidRDefault="0071634A" w:rsidP="009C30A5"/>
    <w:p w14:paraId="240294AF" w14:textId="6CA5FE3C" w:rsidR="0071634A" w:rsidRDefault="0071634A" w:rsidP="009C30A5">
      <w:r>
        <w:t>De firewall is uit</w:t>
      </w:r>
      <w:r w:rsidR="00554CD8">
        <w:t>geschakeld</w:t>
      </w:r>
      <w:r>
        <w:t xml:space="preserve"> dat is </w:t>
      </w:r>
      <w:r w:rsidR="009E327F">
        <w:t>heel slecht en kan gevaar veroorzak</w:t>
      </w:r>
      <w:r w:rsidR="00CA1980">
        <w:t>en, omdat er</w:t>
      </w:r>
      <w:r w:rsidR="006778C2">
        <w:rPr>
          <w:rFonts w:ascii="Arial" w:hAnsi="Arial" w:cs="Arial"/>
          <w:color w:val="4D5156"/>
          <w:shd w:val="clear" w:color="auto" w:fill="FFFFFF"/>
        </w:rPr>
        <w:t xml:space="preserve"> netwerkverkeer zonder toestemming langs u heen kan glippen</w:t>
      </w:r>
      <w:r w:rsidR="00CA1980">
        <w:rPr>
          <w:rFonts w:ascii="Arial" w:hAnsi="Arial" w:cs="Arial"/>
          <w:color w:val="4D5156"/>
          <w:shd w:val="clear" w:color="auto" w:fill="FFFFFF"/>
        </w:rPr>
        <w:t xml:space="preserve"> en uw computer </w:t>
      </w:r>
      <w:r w:rsidR="00FC17D6">
        <w:rPr>
          <w:rFonts w:ascii="Arial" w:hAnsi="Arial" w:cs="Arial"/>
          <w:color w:val="4D5156"/>
          <w:shd w:val="clear" w:color="auto" w:fill="FFFFFF"/>
        </w:rPr>
        <w:t>stuk maken.</w:t>
      </w:r>
    </w:p>
    <w:p w14:paraId="3618DDE5" w14:textId="77777777" w:rsidR="00036E72" w:rsidRDefault="00036E72" w:rsidP="009C30A5"/>
    <w:p w14:paraId="18500E7F" w14:textId="190F53C2" w:rsidR="00E50DC4" w:rsidRDefault="00683837" w:rsidP="00FC17D6">
      <w:r w:rsidRPr="00683837">
        <w:rPr>
          <w:noProof/>
        </w:rPr>
        <w:drawing>
          <wp:inline distT="0" distB="0" distL="0" distR="0" wp14:anchorId="04106433" wp14:editId="36556BC0">
            <wp:extent cx="8084820" cy="61931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4D6">
        <w:br w:type="page"/>
      </w:r>
      <w:r w:rsidR="00E50DC4">
        <w:br w:type="page"/>
      </w:r>
    </w:p>
    <w:p w14:paraId="729CE885" w14:textId="089135A0" w:rsidR="00E50DC4" w:rsidRDefault="00E50DC4">
      <w:pPr>
        <w:spacing w:after="160" w:line="259" w:lineRule="auto"/>
      </w:pPr>
      <w:r>
        <w:br w:type="page"/>
      </w:r>
    </w:p>
    <w:p w14:paraId="45C2DF9D" w14:textId="6009757B" w:rsidR="00E50DC4" w:rsidRDefault="00E50DC4" w:rsidP="00E50DC4">
      <w:pPr>
        <w:spacing w:after="160" w:line="259" w:lineRule="auto"/>
      </w:pPr>
      <w:r>
        <w:t xml:space="preserve"> </w:t>
      </w:r>
    </w:p>
    <w:p w14:paraId="011A56B4" w14:textId="77777777" w:rsidR="00015CE3" w:rsidRDefault="00015CE3" w:rsidP="00015CE3">
      <w:r>
        <w:t>Laatste update was een tijd geleden dus de computer is niet goed voorbereid tegen de nieuwste virussen en malware.</w:t>
      </w:r>
    </w:p>
    <w:p w14:paraId="619CB2EE" w14:textId="5876DBAF" w:rsidR="00E50DC4" w:rsidRDefault="00E50DC4" w:rsidP="00E50DC4">
      <w:pPr>
        <w:spacing w:after="160" w:line="259" w:lineRule="auto"/>
      </w:pPr>
    </w:p>
    <w:p w14:paraId="102BB51F" w14:textId="2025918C" w:rsidR="00683837" w:rsidRDefault="00683837" w:rsidP="009C30A5">
      <w:r w:rsidRPr="00683837">
        <w:rPr>
          <w:noProof/>
        </w:rPr>
        <w:drawing>
          <wp:inline distT="0" distB="0" distL="0" distR="0" wp14:anchorId="613A1EDE" wp14:editId="1789E512">
            <wp:extent cx="5760720" cy="622236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F7E7" w14:textId="77777777" w:rsidR="00015CE3" w:rsidRDefault="00015CE3" w:rsidP="009C30A5"/>
    <w:p w14:paraId="4B9D9B35" w14:textId="77777777" w:rsidR="00AE3F35" w:rsidRDefault="00AE3F35" w:rsidP="009C30A5"/>
    <w:p w14:paraId="6A40C192" w14:textId="77777777" w:rsidR="00AE3F35" w:rsidRDefault="00AE3F35" w:rsidP="009C30A5"/>
    <w:p w14:paraId="5E65633A" w14:textId="1BD7DF9C" w:rsidR="003F5FCD" w:rsidRDefault="003F5FCD">
      <w:pPr>
        <w:spacing w:after="160" w:line="259" w:lineRule="auto"/>
      </w:pPr>
      <w:r>
        <w:br w:type="page"/>
      </w:r>
    </w:p>
    <w:p w14:paraId="43AA18A5" w14:textId="77777777" w:rsidR="00AE3F35" w:rsidRDefault="00AE3F35" w:rsidP="009C30A5"/>
    <w:p w14:paraId="7E10212F" w14:textId="77777777" w:rsidR="00AE3F35" w:rsidRDefault="00AE3F35" w:rsidP="009C30A5"/>
    <w:p w14:paraId="129CB774" w14:textId="5BAD2100" w:rsidR="00AE3F35" w:rsidRDefault="00AE3F35" w:rsidP="00AE3F35">
      <w:r>
        <w:t>Virus</w:t>
      </w:r>
      <w:r w:rsidR="00990D5F">
        <w:t xml:space="preserve">, </w:t>
      </w:r>
      <w:proofErr w:type="spellStart"/>
      <w:r w:rsidR="00990D5F">
        <w:t>threat</w:t>
      </w:r>
      <w:proofErr w:type="spellEnd"/>
      <w:r w:rsidR="00990D5F">
        <w:t xml:space="preserve"> </w:t>
      </w:r>
      <w:proofErr w:type="spellStart"/>
      <w:r w:rsidR="00990D5F">
        <w:t>protection</w:t>
      </w:r>
      <w:proofErr w:type="spellEnd"/>
      <w:r>
        <w:t xml:space="preserve"> en firewall staan uit dus de computer </w:t>
      </w:r>
      <w:r w:rsidR="00C43590">
        <w:t>staat</w:t>
      </w:r>
      <w:r>
        <w:t xml:space="preserve"> open voor virussen en malware die uw computer kunnen aanvallen en alles</w:t>
      </w:r>
      <w:r w:rsidR="003F5FCD">
        <w:t xml:space="preserve"> </w:t>
      </w:r>
      <w:r>
        <w:t>door uw firewall heen</w:t>
      </w:r>
      <w:r w:rsidR="00C43590">
        <w:t xml:space="preserve"> kan</w:t>
      </w:r>
      <w:r>
        <w:t xml:space="preserve"> zonder dat ze gecontroleerd worden.</w:t>
      </w:r>
    </w:p>
    <w:p w14:paraId="6F24C539" w14:textId="77777777" w:rsidR="00AE3F35" w:rsidRDefault="00AE3F35" w:rsidP="009C30A5"/>
    <w:p w14:paraId="1ECBFC59" w14:textId="77777777" w:rsidR="00AE3F35" w:rsidRDefault="00AE3F35" w:rsidP="009C30A5"/>
    <w:p w14:paraId="2557F1CD" w14:textId="19FD4736" w:rsidR="00FC1526" w:rsidRDefault="00FC1526" w:rsidP="009C30A5">
      <w:r w:rsidRPr="00FC1526">
        <w:rPr>
          <w:noProof/>
        </w:rPr>
        <w:drawing>
          <wp:inline distT="0" distB="0" distL="0" distR="0" wp14:anchorId="23B4B7EB" wp14:editId="1E11552C">
            <wp:extent cx="5760720" cy="45021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2D27" w14:textId="6F805BE3" w:rsidR="003F5FCD" w:rsidRDefault="003F5FCD">
      <w:pPr>
        <w:spacing w:after="160" w:line="259" w:lineRule="auto"/>
      </w:pPr>
      <w:r>
        <w:br w:type="page"/>
      </w:r>
    </w:p>
    <w:p w14:paraId="2A520D86" w14:textId="28DDA379" w:rsidR="003F5FCD" w:rsidRDefault="003F5FCD">
      <w:pPr>
        <w:spacing w:after="160" w:line="259" w:lineRule="auto"/>
      </w:pPr>
      <w:r>
        <w:br w:type="page"/>
      </w:r>
    </w:p>
    <w:p w14:paraId="24B93121" w14:textId="6AB32199" w:rsidR="00577CE6" w:rsidRDefault="00577CE6" w:rsidP="00577CE6">
      <w:r>
        <w:t>Alles staat uit dus alles kan in uw computer komen</w:t>
      </w:r>
      <w:r>
        <w:t>. O</w:t>
      </w:r>
      <w:r>
        <w:t>ok virussen en andere gevaarlijke malware die uw computer beschadigen</w:t>
      </w:r>
      <w:r>
        <w:t>.</w:t>
      </w:r>
      <w:r>
        <w:t xml:space="preserve"> </w:t>
      </w:r>
    </w:p>
    <w:p w14:paraId="59D531F8" w14:textId="77777777" w:rsidR="00AE3F35" w:rsidRDefault="00AE3F35" w:rsidP="009C30A5"/>
    <w:p w14:paraId="7621702A" w14:textId="77777777" w:rsidR="00AE3F35" w:rsidRDefault="00AE3F35" w:rsidP="009C30A5"/>
    <w:p w14:paraId="1B94AFEA" w14:textId="78F4D4E5" w:rsidR="00FC1526" w:rsidRDefault="00FC1526" w:rsidP="009C30A5">
      <w:r w:rsidRPr="00FC1526">
        <w:rPr>
          <w:noProof/>
        </w:rPr>
        <w:drawing>
          <wp:inline distT="0" distB="0" distL="0" distR="0" wp14:anchorId="75639ED4" wp14:editId="2A8CDC86">
            <wp:extent cx="5760720" cy="7020560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E3F" w14:textId="77777777" w:rsidR="003F5FCD" w:rsidRDefault="003F5FCD" w:rsidP="009C30A5"/>
    <w:p w14:paraId="044A4CDD" w14:textId="20E5A104" w:rsidR="00933DBC" w:rsidRDefault="007A732D">
      <w:pPr>
        <w:spacing w:after="160" w:line="259" w:lineRule="auto"/>
      </w:pPr>
      <w:r>
        <w:br w:type="page"/>
      </w:r>
      <w:r w:rsidR="00933DBC">
        <w:br w:type="page"/>
      </w:r>
    </w:p>
    <w:p w14:paraId="245ED47F" w14:textId="650ACEE5" w:rsidR="00933DBC" w:rsidRDefault="00933DBC">
      <w:pPr>
        <w:spacing w:after="160" w:line="259" w:lineRule="auto"/>
      </w:pPr>
      <w:r>
        <w:br w:type="page"/>
      </w:r>
    </w:p>
    <w:p w14:paraId="01FB49D8" w14:textId="7A706BF6" w:rsidR="00933DBC" w:rsidRDefault="00933DBC" w:rsidP="00933DBC">
      <w:r w:rsidRPr="00683837">
        <w:t xml:space="preserve">Windows </w:t>
      </w:r>
      <w:proofErr w:type="spellStart"/>
      <w:r w:rsidRPr="00683837">
        <w:t>defender</w:t>
      </w:r>
      <w:proofErr w:type="spellEnd"/>
      <w:r w:rsidRPr="00683837">
        <w:t xml:space="preserve"> firewall is uit het is ge</w:t>
      </w:r>
      <w:r>
        <w:t xml:space="preserve">vaarlijk omdat er tijdens het netwerkverkeer zonder toestemming langs u kunnen glippen en dat kunnen gevaarlijke malware zijn die uw computer </w:t>
      </w:r>
      <w:r>
        <w:t>stuk</w:t>
      </w:r>
      <w:r>
        <w:t xml:space="preserve"> maken.</w:t>
      </w:r>
      <w:r>
        <w:br/>
      </w:r>
    </w:p>
    <w:p w14:paraId="6AB02152" w14:textId="77777777" w:rsidR="007A732D" w:rsidRDefault="007A732D">
      <w:pPr>
        <w:spacing w:after="160" w:line="259" w:lineRule="auto"/>
      </w:pPr>
    </w:p>
    <w:p w14:paraId="3D0A28D2" w14:textId="77777777" w:rsidR="00577CE6" w:rsidRDefault="00577CE6" w:rsidP="009C30A5"/>
    <w:p w14:paraId="4A596008" w14:textId="63E7E83E" w:rsidR="00683837" w:rsidRDefault="00683837" w:rsidP="009C30A5">
      <w:r w:rsidRPr="00683837">
        <w:rPr>
          <w:noProof/>
        </w:rPr>
        <w:drawing>
          <wp:inline distT="0" distB="0" distL="0" distR="0" wp14:anchorId="5A5EC3B5" wp14:editId="352191EC">
            <wp:extent cx="5760720" cy="53263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E03" w14:textId="36C3565E" w:rsidR="00BE06EC" w:rsidRDefault="00933DBC">
      <w:pPr>
        <w:spacing w:after="160" w:line="259" w:lineRule="auto"/>
      </w:pPr>
      <w:r>
        <w:br w:type="page"/>
      </w:r>
      <w:r w:rsidR="00BE06EC">
        <w:br w:type="page"/>
      </w:r>
    </w:p>
    <w:p w14:paraId="7ED52418" w14:textId="78866594" w:rsidR="0040633E" w:rsidRDefault="00BE06EC">
      <w:pPr>
        <w:spacing w:after="160" w:line="259" w:lineRule="auto"/>
      </w:pPr>
      <w:r>
        <w:br w:type="page"/>
      </w:r>
      <w:r w:rsidR="0040633E">
        <w:br w:type="page"/>
      </w:r>
    </w:p>
    <w:p w14:paraId="56F3C890" w14:textId="77777777" w:rsidR="00BE06EC" w:rsidRDefault="00BE06EC">
      <w:pPr>
        <w:spacing w:after="160" w:line="259" w:lineRule="auto"/>
      </w:pPr>
    </w:p>
    <w:p w14:paraId="329DD81A" w14:textId="77777777" w:rsidR="00933DBC" w:rsidRDefault="00933DBC">
      <w:pPr>
        <w:spacing w:after="160" w:line="259" w:lineRule="auto"/>
      </w:pPr>
    </w:p>
    <w:p w14:paraId="0C5B1A2E" w14:textId="35D2F178" w:rsidR="00BE06EC" w:rsidRDefault="00BE06EC" w:rsidP="00BE06EC">
      <w:r>
        <w:t>Dit staat alleen op waarschuwen en niet op block het is beter om dit op block te zetten</w:t>
      </w:r>
      <w:r w:rsidR="008A79DE">
        <w:t>. Als</w:t>
      </w:r>
      <w:r>
        <w:t xml:space="preserve"> je per ongeluk op toestaan drukt</w:t>
      </w:r>
      <w:r w:rsidR="0040633E">
        <w:t xml:space="preserve">. Kan je </w:t>
      </w:r>
      <w:r>
        <w:t xml:space="preserve">onveilige bestanden </w:t>
      </w:r>
      <w:r w:rsidR="0040633E">
        <w:t>open</w:t>
      </w:r>
      <w:r>
        <w:t xml:space="preserve">. </w:t>
      </w:r>
    </w:p>
    <w:p w14:paraId="0C8CB07B" w14:textId="77777777" w:rsidR="00BE06EC" w:rsidRDefault="00BE06EC">
      <w:pPr>
        <w:spacing w:after="160" w:line="259" w:lineRule="auto"/>
      </w:pPr>
    </w:p>
    <w:p w14:paraId="2E95496D" w14:textId="77777777" w:rsidR="00683837" w:rsidRDefault="00683837" w:rsidP="009C30A5"/>
    <w:p w14:paraId="28C7EFE8" w14:textId="20FB5EAF" w:rsidR="001E329C" w:rsidRDefault="001E329C" w:rsidP="009C30A5">
      <w:r w:rsidRPr="001E329C">
        <w:rPr>
          <w:noProof/>
        </w:rPr>
        <w:drawing>
          <wp:inline distT="0" distB="0" distL="0" distR="0" wp14:anchorId="18A46921" wp14:editId="6736161E">
            <wp:extent cx="5760720" cy="69653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A24D" w14:textId="77777777" w:rsidR="00BE06EC" w:rsidRDefault="00BE06EC">
      <w:pPr>
        <w:spacing w:after="160" w:line="259" w:lineRule="auto"/>
      </w:pPr>
      <w:r>
        <w:br w:type="page"/>
      </w:r>
    </w:p>
    <w:p w14:paraId="6E77AC10" w14:textId="7748393D" w:rsidR="00BE06EC" w:rsidRDefault="00BE06EC">
      <w:pPr>
        <w:spacing w:after="160" w:line="259" w:lineRule="auto"/>
      </w:pPr>
      <w:r>
        <w:br w:type="page"/>
      </w:r>
    </w:p>
    <w:p w14:paraId="12A70E9C" w14:textId="77777777" w:rsidR="00E30EDE" w:rsidRDefault="00E30EDE">
      <w:pPr>
        <w:spacing w:after="160" w:line="259" w:lineRule="auto"/>
      </w:pPr>
    </w:p>
    <w:p w14:paraId="5E66C098" w14:textId="63331FA1" w:rsidR="00E30EDE" w:rsidRDefault="00E30EDE" w:rsidP="00E30EDE">
      <w:r>
        <w:t xml:space="preserve">Computer is heel erg gevoelig </w:t>
      </w:r>
      <w:r>
        <w:t>uw computer</w:t>
      </w:r>
      <w:r>
        <w:t xml:space="preserve"> </w:t>
      </w:r>
      <w:r w:rsidR="00752915">
        <w:t>kan</w:t>
      </w:r>
      <w:r>
        <w:t xml:space="preserve"> malware aanval</w:t>
      </w:r>
      <w:r w:rsidR="00752915">
        <w:t xml:space="preserve"> krijgen </w:t>
      </w:r>
      <w:r>
        <w:t>en accounts zijn slecht beveiligd waardoor die ook makkelijk gehackt kunnen worden</w:t>
      </w:r>
      <w:r w:rsidR="00752915">
        <w:t>.</w:t>
      </w:r>
    </w:p>
    <w:p w14:paraId="42269D21" w14:textId="77777777" w:rsidR="00E30EDE" w:rsidRDefault="00E30EDE">
      <w:pPr>
        <w:spacing w:after="160" w:line="259" w:lineRule="auto"/>
      </w:pPr>
    </w:p>
    <w:p w14:paraId="28C8DBC3" w14:textId="77777777" w:rsidR="001E329C" w:rsidRDefault="001E329C" w:rsidP="009C30A5"/>
    <w:p w14:paraId="35048BF5" w14:textId="455A0488" w:rsidR="006661BE" w:rsidRDefault="006661BE" w:rsidP="009C30A5">
      <w:r w:rsidRPr="006661BE">
        <w:rPr>
          <w:noProof/>
        </w:rPr>
        <w:drawing>
          <wp:inline distT="0" distB="0" distL="0" distR="0" wp14:anchorId="3F3A046A" wp14:editId="32175D10">
            <wp:extent cx="5760720" cy="5518785"/>
            <wp:effectExtent l="0" t="0" r="0" b="571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2866" w14:textId="77777777" w:rsidR="00E30EDE" w:rsidRDefault="00E30EDE">
      <w:pPr>
        <w:spacing w:after="160" w:line="259" w:lineRule="auto"/>
      </w:pPr>
      <w:r>
        <w:br w:type="page"/>
      </w:r>
    </w:p>
    <w:p w14:paraId="23AD6FBE" w14:textId="1B8DC7BE" w:rsidR="00E30EDE" w:rsidRDefault="00E30EDE">
      <w:pPr>
        <w:spacing w:after="160" w:line="259" w:lineRule="auto"/>
      </w:pPr>
      <w:r>
        <w:br w:type="page"/>
      </w:r>
    </w:p>
    <w:p w14:paraId="153BCD78" w14:textId="77777777" w:rsidR="0084630A" w:rsidRDefault="00E30EDE" w:rsidP="0084630A">
      <w:r>
        <w:br w:type="page"/>
      </w:r>
    </w:p>
    <w:p w14:paraId="00020276" w14:textId="43FA581C" w:rsidR="0013313D" w:rsidRDefault="0084630A" w:rsidP="0084630A">
      <w:r>
        <w:t xml:space="preserve">Het is niet veilig als alle porten open </w:t>
      </w:r>
      <w:r w:rsidR="00496A75">
        <w:t xml:space="preserve">staan </w:t>
      </w:r>
      <w:r>
        <w:t>het is beter om te sluiten en ik zie</w:t>
      </w:r>
      <w:r w:rsidR="00CD5153">
        <w:t xml:space="preserve"> ook</w:t>
      </w:r>
      <w:r>
        <w:t xml:space="preserve"> </w:t>
      </w:r>
      <w:r w:rsidR="00BA7896">
        <w:t xml:space="preserve">dat </w:t>
      </w:r>
      <w:r>
        <w:t>http niet beveiligd is.</w:t>
      </w:r>
    </w:p>
    <w:p w14:paraId="4FEACBEE" w14:textId="714BDD4C" w:rsidR="0084630A" w:rsidRDefault="0013313D" w:rsidP="0084630A">
      <w:r>
        <w:t>En ook niet handig</w:t>
      </w:r>
      <w:r w:rsidR="0084630A">
        <w:t xml:space="preserve"> omdat de firewall uit staat hackers kunnen heel makkelijk naar binnen</w:t>
      </w:r>
      <w:r w:rsidR="00C8321E">
        <w:t>,</w:t>
      </w:r>
      <w:r w:rsidR="0084630A">
        <w:t xml:space="preserve"> </w:t>
      </w:r>
    </w:p>
    <w:p w14:paraId="29349313" w14:textId="7D9E3AFB" w:rsidR="00E30EDE" w:rsidRDefault="00E30EDE">
      <w:pPr>
        <w:spacing w:after="160" w:line="259" w:lineRule="auto"/>
      </w:pPr>
    </w:p>
    <w:p w14:paraId="19F81824" w14:textId="77777777" w:rsidR="00490C79" w:rsidRDefault="00490C79" w:rsidP="009C30A5"/>
    <w:p w14:paraId="7BA28A06" w14:textId="0AB56994" w:rsidR="00FC1526" w:rsidRDefault="000E1034" w:rsidP="009C30A5">
      <w:r w:rsidRPr="000E1034">
        <w:rPr>
          <w:noProof/>
        </w:rPr>
        <w:drawing>
          <wp:inline distT="0" distB="0" distL="0" distR="0" wp14:anchorId="1B760A56" wp14:editId="7068FB42">
            <wp:extent cx="7018020" cy="6184900"/>
            <wp:effectExtent l="0" t="0" r="0" b="635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FA3E" w14:textId="77777777" w:rsidR="0084630A" w:rsidRDefault="0084630A" w:rsidP="009C30A5"/>
    <w:p w14:paraId="10E4A621" w14:textId="77777777" w:rsidR="0084630A" w:rsidRDefault="0084630A" w:rsidP="009C30A5"/>
    <w:p w14:paraId="7BB806C9" w14:textId="77777777" w:rsidR="0084630A" w:rsidRDefault="0084630A" w:rsidP="009C30A5"/>
    <w:p w14:paraId="5ABA3013" w14:textId="77777777" w:rsidR="0084630A" w:rsidRDefault="0084630A" w:rsidP="009C30A5"/>
    <w:p w14:paraId="6177FAA8" w14:textId="77777777" w:rsidR="00CD5153" w:rsidRDefault="00CD5153" w:rsidP="009C30A5"/>
    <w:p w14:paraId="2680AEC9" w14:textId="31D8D6C9" w:rsidR="00CD5153" w:rsidRDefault="00CD5153" w:rsidP="00CD5153">
      <w:r>
        <w:t xml:space="preserve">Port nummer 53,135,139,445 moeten </w:t>
      </w:r>
      <w:r>
        <w:t>gesloten worden,</w:t>
      </w:r>
      <w:r>
        <w:t xml:space="preserve"> omdat via die porten </w:t>
      </w:r>
      <w:proofErr w:type="spellStart"/>
      <w:r>
        <w:t>ransomware</w:t>
      </w:r>
      <w:proofErr w:type="spellEnd"/>
      <w:r>
        <w:t xml:space="preserve"> naar binnen </w:t>
      </w:r>
      <w:r w:rsidR="008D3F6F">
        <w:t>komen en aanvallen</w:t>
      </w:r>
      <w:r>
        <w:t>.</w:t>
      </w:r>
    </w:p>
    <w:p w14:paraId="31BE0DF7" w14:textId="77777777" w:rsidR="00CD5153" w:rsidRDefault="00CD5153" w:rsidP="00CD5153">
      <w:r w:rsidRPr="000819BB">
        <w:t>Hackers of onbevoegde gebruikers kunnen toegang krijgen tot een computersysteem via TCP-poort 135 als deze open wordt gelaten.</w:t>
      </w:r>
    </w:p>
    <w:p w14:paraId="632A985E" w14:textId="77777777" w:rsidR="00CD5153" w:rsidRDefault="00CD5153" w:rsidP="00CD5153">
      <w:pPr>
        <w:rPr>
          <w:rFonts w:asciiTheme="majorHAnsi" w:eastAsia="Times New Roman" w:hAnsiTheme="majorHAnsi" w:cstheme="majorHAnsi"/>
          <w:color w:val="202124"/>
          <w:lang w:eastAsia="nl-NL"/>
        </w:rPr>
      </w:pPr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 xml:space="preserve">Alle </w:t>
      </w:r>
      <w:proofErr w:type="spellStart"/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>NetBIOS</w:t>
      </w:r>
      <w:proofErr w:type="spellEnd"/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>-aanvallen zijn mogelijk op deze host</w:t>
      </w:r>
      <w:r>
        <w:rPr>
          <w:rFonts w:asciiTheme="majorHAnsi" w:eastAsia="Times New Roman" w:hAnsiTheme="majorHAnsi" w:cstheme="majorHAnsi"/>
          <w:color w:val="202124"/>
          <w:lang w:eastAsia="nl-NL"/>
        </w:rPr>
        <w:t xml:space="preserve"> 139,445</w:t>
      </w:r>
    </w:p>
    <w:p w14:paraId="74242D9B" w14:textId="77777777" w:rsidR="00CD5153" w:rsidRPr="000819BB" w:rsidRDefault="00CD5153" w:rsidP="00CD5153">
      <w:pPr>
        <w:rPr>
          <w:rFonts w:asciiTheme="majorHAnsi" w:eastAsia="Times New Roman" w:hAnsiTheme="majorHAnsi" w:cstheme="majorHAnsi"/>
          <w:color w:val="202124"/>
          <w:lang w:eastAsia="nl-NL"/>
        </w:rPr>
      </w:pPr>
      <w:r>
        <w:rPr>
          <w:rStyle w:val="y2iqfc"/>
          <w:rFonts w:asciiTheme="majorHAnsi" w:hAnsiTheme="majorHAnsi" w:cstheme="majorHAnsi"/>
          <w:color w:val="202124"/>
        </w:rPr>
        <w:t xml:space="preserve">Port 53 </w:t>
      </w:r>
      <w:r w:rsidRPr="000819BB">
        <w:rPr>
          <w:rStyle w:val="y2iqfc"/>
          <w:rFonts w:asciiTheme="majorHAnsi" w:hAnsiTheme="majorHAnsi" w:cstheme="majorHAnsi"/>
          <w:color w:val="202124"/>
        </w:rPr>
        <w:t>bijzonder kwetsbaar voor DDoS-aanvallen.</w:t>
      </w:r>
    </w:p>
    <w:p w14:paraId="3F51218B" w14:textId="77777777" w:rsidR="00CD5153" w:rsidRDefault="00CD5153" w:rsidP="009C30A5"/>
    <w:p w14:paraId="49441E07" w14:textId="77777777" w:rsidR="0084630A" w:rsidRDefault="0084630A" w:rsidP="009C30A5"/>
    <w:p w14:paraId="6FBE73DD" w14:textId="0F8E2AF4" w:rsidR="004C3127" w:rsidRDefault="004C3127" w:rsidP="009C30A5">
      <w:r w:rsidRPr="004C3127">
        <w:rPr>
          <w:noProof/>
        </w:rPr>
        <w:drawing>
          <wp:inline distT="0" distB="0" distL="0" distR="0" wp14:anchorId="19A51B3F" wp14:editId="44327461">
            <wp:extent cx="5760720" cy="625729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90D0" w14:textId="77777777" w:rsidR="000819BB" w:rsidRPr="000819BB" w:rsidRDefault="000819BB" w:rsidP="009C30A5"/>
    <w:p w14:paraId="5C631706" w14:textId="77777777" w:rsidR="004C3127" w:rsidRPr="000819BB" w:rsidRDefault="004C3127" w:rsidP="009C30A5"/>
    <w:p w14:paraId="5B2A66C7" w14:textId="77777777" w:rsidR="00683837" w:rsidRPr="000819BB" w:rsidRDefault="00683837" w:rsidP="009C30A5"/>
    <w:p w14:paraId="5997043E" w14:textId="77777777" w:rsidR="00683837" w:rsidRPr="000819BB" w:rsidRDefault="00683837" w:rsidP="009C30A5"/>
    <w:p w14:paraId="7F5C7957" w14:textId="1FAF3921" w:rsidR="009C30A5" w:rsidRPr="00987B29" w:rsidRDefault="002500CC" w:rsidP="009C30A5">
      <w:pPr>
        <w:pStyle w:val="Lijstalinea"/>
        <w:numPr>
          <w:ilvl w:val="0"/>
          <w:numId w:val="46"/>
        </w:numPr>
        <w:spacing w:after="160" w:line="259" w:lineRule="auto"/>
      </w:pPr>
      <w:r>
        <w:t>Een b</w:t>
      </w:r>
      <w:r w:rsidR="009C30A5" w:rsidRPr="00987B29">
        <w:t>eschrijving</w:t>
      </w:r>
      <w:r>
        <w:t xml:space="preserve"> van het</w:t>
      </w:r>
      <w:r w:rsidR="009C30A5" w:rsidRPr="00987B29">
        <w:t xml:space="preserve"> gevonden issue </w:t>
      </w:r>
    </w:p>
    <w:p w14:paraId="19A80089" w14:textId="202F6A0D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 xml:space="preserve">Details van </w:t>
      </w:r>
      <w:r w:rsidR="002500CC">
        <w:t xml:space="preserve">het </w:t>
      </w:r>
      <w:r w:rsidRPr="00987B29">
        <w:t>issue (bewijzen)</w:t>
      </w:r>
    </w:p>
    <w:p w14:paraId="5D293A0C" w14:textId="56043E00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>Conclusie met impact</w:t>
      </w:r>
    </w:p>
    <w:p w14:paraId="11A4B3A2" w14:textId="7BCB7890" w:rsidR="009C30A5" w:rsidRPr="00987B29" w:rsidRDefault="009C30A5" w:rsidP="009C30A5">
      <w:pPr>
        <w:pStyle w:val="Lijstalinea"/>
        <w:numPr>
          <w:ilvl w:val="0"/>
          <w:numId w:val="46"/>
        </w:numPr>
        <w:spacing w:after="160" w:line="259" w:lineRule="auto"/>
      </w:pPr>
      <w:r w:rsidRPr="00987B29">
        <w:t>Beschrijving gevonden issue</w:t>
      </w:r>
    </w:p>
    <w:p w14:paraId="768BF616" w14:textId="47DD221A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 xml:space="preserve">Details van </w:t>
      </w:r>
      <w:r w:rsidR="002500CC">
        <w:t xml:space="preserve">het </w:t>
      </w:r>
      <w:r w:rsidRPr="00987B29">
        <w:t>issue (bewijzen)</w:t>
      </w:r>
    </w:p>
    <w:p w14:paraId="726C9895" w14:textId="0972079B" w:rsidR="009C30A5" w:rsidRPr="00987B29" w:rsidRDefault="009C30A5" w:rsidP="009C30A5">
      <w:pPr>
        <w:pStyle w:val="Lijstalinea"/>
        <w:numPr>
          <w:ilvl w:val="1"/>
          <w:numId w:val="46"/>
        </w:numPr>
        <w:spacing w:after="160" w:line="259" w:lineRule="auto"/>
      </w:pPr>
      <w:r w:rsidRPr="00987B29">
        <w:t>Conclusie met impact</w:t>
      </w:r>
    </w:p>
    <w:p w14:paraId="4B26903A" w14:textId="77777777" w:rsidR="009C30A5" w:rsidRPr="00987B29" w:rsidRDefault="009C30A5" w:rsidP="009C30A5">
      <w:pPr>
        <w:pStyle w:val="Lijstalinea"/>
        <w:numPr>
          <w:ilvl w:val="0"/>
          <w:numId w:val="46"/>
        </w:numPr>
        <w:spacing w:after="160" w:line="259" w:lineRule="auto"/>
      </w:pPr>
      <w:r w:rsidRPr="00987B29">
        <w:t>…</w:t>
      </w:r>
    </w:p>
    <w:p w14:paraId="0ADA2181" w14:textId="77777777" w:rsidR="00282F22" w:rsidRPr="00987B29" w:rsidRDefault="00282F22" w:rsidP="00282F22"/>
    <w:p w14:paraId="07B55E0E" w14:textId="2D7714B7" w:rsidR="002D049F" w:rsidRPr="00987B29" w:rsidRDefault="002D049F" w:rsidP="002D049F">
      <w:pPr>
        <w:pStyle w:val="Kop2"/>
      </w:pPr>
      <w:r w:rsidRPr="00987B29">
        <w:t>Conclusie</w:t>
      </w:r>
      <w:r w:rsidR="009C30A5" w:rsidRPr="00987B29">
        <w:t>s</w:t>
      </w:r>
    </w:p>
    <w:p w14:paraId="14988BB5" w14:textId="61F9D23F" w:rsidR="00FD54C4" w:rsidRPr="00987B29" w:rsidRDefault="00FD54C4" w:rsidP="00FD54C4">
      <w:r w:rsidRPr="00987B29">
        <w:t>[Beschrijf jouw conclusies</w:t>
      </w:r>
      <w:r w:rsidR="00580E1B">
        <w:t>.</w:t>
      </w:r>
      <w:r w:rsidRPr="00987B29">
        <w:t xml:space="preserve"> </w:t>
      </w:r>
      <w:r w:rsidR="00580E1B">
        <w:t>N</w:t>
      </w:r>
      <w:r w:rsidR="00580E1B" w:rsidRPr="00987B29">
        <w:t xml:space="preserve">eem </w:t>
      </w:r>
      <w:r w:rsidRPr="00987B29">
        <w:t>ook een matrix met kans</w:t>
      </w:r>
      <w:r w:rsidR="00580E1B">
        <w:t xml:space="preserve"> en </w:t>
      </w:r>
      <w:r w:rsidRPr="00987B29">
        <w:t>impact op van de gevonden resultaten. Nummer de resultaten en zet ze in het schema</w:t>
      </w:r>
      <w:r w:rsidR="00580E1B">
        <w:t>.</w:t>
      </w:r>
      <w:r w:rsidRPr="00987B29">
        <w:t>]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9"/>
        <w:gridCol w:w="2409"/>
        <w:gridCol w:w="2552"/>
        <w:gridCol w:w="2488"/>
        <w:gridCol w:w="205"/>
        <w:gridCol w:w="31"/>
      </w:tblGrid>
      <w:tr w:rsidR="00E72A8E" w:rsidRPr="00987B29" w14:paraId="198846A7" w14:textId="77777777" w:rsidTr="005408FB">
        <w:trPr>
          <w:gridAfter w:val="1"/>
          <w:wAfter w:w="31" w:type="dxa"/>
        </w:trPr>
        <w:tc>
          <w:tcPr>
            <w:tcW w:w="421" w:type="dxa"/>
            <w:vMerge w:val="restart"/>
            <w:shd w:val="clear" w:color="auto" w:fill="auto"/>
            <w:textDirection w:val="btLr"/>
          </w:tcPr>
          <w:p w14:paraId="37CAF603" w14:textId="77777777" w:rsidR="00E72A8E" w:rsidRPr="00987B29" w:rsidRDefault="00E72A8E" w:rsidP="005408FB">
            <w:pPr>
              <w:ind w:left="113" w:right="113"/>
            </w:pPr>
            <w:r w:rsidRPr="00987B29">
              <w:t xml:space="preserve">Kans </w:t>
            </w:r>
            <w:r w:rsidRPr="00987B29">
              <w:sym w:font="Wingdings" w:char="F0E8"/>
            </w:r>
          </w:p>
        </w:tc>
        <w:tc>
          <w:tcPr>
            <w:tcW w:w="7654" w:type="dxa"/>
            <w:gridSpan w:val="4"/>
          </w:tcPr>
          <w:p w14:paraId="004CB354" w14:textId="77777777" w:rsidR="00E72A8E" w:rsidRPr="00987B29" w:rsidRDefault="00E72A8E" w:rsidP="005408FB">
            <w:r w:rsidRPr="00987B29">
              <w:t>Risicomatrix</w:t>
            </w:r>
          </w:p>
        </w:tc>
      </w:tr>
      <w:tr w:rsidR="00E72A8E" w:rsidRPr="00987B29" w14:paraId="54CA8AAE" w14:textId="77777777" w:rsidTr="005408FB">
        <w:tc>
          <w:tcPr>
            <w:tcW w:w="421" w:type="dxa"/>
            <w:vMerge/>
            <w:shd w:val="clear" w:color="auto" w:fill="auto"/>
          </w:tcPr>
          <w:p w14:paraId="1C0B43CC" w14:textId="77777777" w:rsidR="00E72A8E" w:rsidRPr="00987B29" w:rsidRDefault="00E72A8E" w:rsidP="005408FB"/>
        </w:tc>
        <w:tc>
          <w:tcPr>
            <w:tcW w:w="2409" w:type="dxa"/>
            <w:shd w:val="clear" w:color="auto" w:fill="FFFF00"/>
          </w:tcPr>
          <w:p w14:paraId="7734A3C2" w14:textId="77777777" w:rsidR="00E72A8E" w:rsidRPr="00987B29" w:rsidRDefault="00E72A8E" w:rsidP="005408FB"/>
        </w:tc>
        <w:tc>
          <w:tcPr>
            <w:tcW w:w="2552" w:type="dxa"/>
            <w:shd w:val="clear" w:color="auto" w:fill="FFC000"/>
          </w:tcPr>
          <w:p w14:paraId="397B33CD" w14:textId="77777777" w:rsidR="00E72A8E" w:rsidRPr="00987B29" w:rsidRDefault="00E72A8E" w:rsidP="005408FB"/>
        </w:tc>
        <w:tc>
          <w:tcPr>
            <w:tcW w:w="2488" w:type="dxa"/>
            <w:shd w:val="clear" w:color="auto" w:fill="FF0000"/>
          </w:tcPr>
          <w:p w14:paraId="467F0FB9" w14:textId="1121C90B" w:rsidR="00E72A8E" w:rsidRPr="00987B29" w:rsidRDefault="004C3127" w:rsidP="005408FB">
            <w:r>
              <w:t>---------------------------------</w:t>
            </w:r>
          </w:p>
        </w:tc>
        <w:tc>
          <w:tcPr>
            <w:tcW w:w="236" w:type="dxa"/>
            <w:gridSpan w:val="2"/>
          </w:tcPr>
          <w:p w14:paraId="138AF44B" w14:textId="77777777" w:rsidR="00E72A8E" w:rsidRPr="00987B29" w:rsidRDefault="00E72A8E" w:rsidP="005408FB"/>
        </w:tc>
      </w:tr>
      <w:tr w:rsidR="00E72A8E" w:rsidRPr="00987B29" w14:paraId="52FE99D1" w14:textId="77777777" w:rsidTr="005408FB">
        <w:tc>
          <w:tcPr>
            <w:tcW w:w="421" w:type="dxa"/>
            <w:vMerge/>
            <w:shd w:val="clear" w:color="auto" w:fill="auto"/>
          </w:tcPr>
          <w:p w14:paraId="79372035" w14:textId="77777777" w:rsidR="00E72A8E" w:rsidRPr="00987B29" w:rsidRDefault="00E72A8E" w:rsidP="005408FB"/>
        </w:tc>
        <w:tc>
          <w:tcPr>
            <w:tcW w:w="2409" w:type="dxa"/>
            <w:shd w:val="clear" w:color="auto" w:fill="92D050"/>
          </w:tcPr>
          <w:p w14:paraId="52DB79C7" w14:textId="77777777" w:rsidR="00E72A8E" w:rsidRPr="00987B29" w:rsidRDefault="00E72A8E" w:rsidP="005408FB"/>
        </w:tc>
        <w:tc>
          <w:tcPr>
            <w:tcW w:w="2552" w:type="dxa"/>
            <w:shd w:val="clear" w:color="auto" w:fill="FFFF00"/>
          </w:tcPr>
          <w:p w14:paraId="48DBB01E" w14:textId="77777777" w:rsidR="00E72A8E" w:rsidRPr="00987B29" w:rsidRDefault="00E72A8E" w:rsidP="005408FB"/>
        </w:tc>
        <w:tc>
          <w:tcPr>
            <w:tcW w:w="2488" w:type="dxa"/>
            <w:shd w:val="clear" w:color="auto" w:fill="FFC000"/>
          </w:tcPr>
          <w:p w14:paraId="2F004D29" w14:textId="77777777" w:rsidR="00E72A8E" w:rsidRPr="00987B29" w:rsidRDefault="00E72A8E" w:rsidP="005408FB"/>
        </w:tc>
        <w:tc>
          <w:tcPr>
            <w:tcW w:w="236" w:type="dxa"/>
            <w:gridSpan w:val="2"/>
          </w:tcPr>
          <w:p w14:paraId="399CE4B4" w14:textId="77777777" w:rsidR="00E72A8E" w:rsidRPr="00987B29" w:rsidRDefault="00E72A8E" w:rsidP="005408FB"/>
        </w:tc>
      </w:tr>
      <w:tr w:rsidR="00E72A8E" w:rsidRPr="00987B29" w14:paraId="04B5F15D" w14:textId="77777777" w:rsidTr="005408FB">
        <w:tc>
          <w:tcPr>
            <w:tcW w:w="421" w:type="dxa"/>
            <w:vMerge/>
            <w:shd w:val="clear" w:color="auto" w:fill="auto"/>
          </w:tcPr>
          <w:p w14:paraId="0C5FCB42" w14:textId="77777777" w:rsidR="00E72A8E" w:rsidRPr="00987B29" w:rsidRDefault="00E72A8E" w:rsidP="005408FB"/>
        </w:tc>
        <w:tc>
          <w:tcPr>
            <w:tcW w:w="2409" w:type="dxa"/>
            <w:shd w:val="clear" w:color="auto" w:fill="92D050"/>
          </w:tcPr>
          <w:p w14:paraId="52055EC5" w14:textId="77777777" w:rsidR="00E72A8E" w:rsidRPr="00987B29" w:rsidRDefault="00E72A8E" w:rsidP="005408FB"/>
        </w:tc>
        <w:tc>
          <w:tcPr>
            <w:tcW w:w="2552" w:type="dxa"/>
            <w:shd w:val="clear" w:color="auto" w:fill="92D050"/>
          </w:tcPr>
          <w:p w14:paraId="33118375" w14:textId="77777777" w:rsidR="00E72A8E" w:rsidRPr="00987B29" w:rsidRDefault="00E72A8E" w:rsidP="005408FB"/>
        </w:tc>
        <w:tc>
          <w:tcPr>
            <w:tcW w:w="2488" w:type="dxa"/>
            <w:shd w:val="clear" w:color="auto" w:fill="FFFF00"/>
          </w:tcPr>
          <w:p w14:paraId="41ECFBD1" w14:textId="77777777" w:rsidR="00E72A8E" w:rsidRPr="00987B29" w:rsidRDefault="00E72A8E" w:rsidP="005408FB"/>
        </w:tc>
        <w:tc>
          <w:tcPr>
            <w:tcW w:w="236" w:type="dxa"/>
            <w:gridSpan w:val="2"/>
          </w:tcPr>
          <w:p w14:paraId="3B855260" w14:textId="77777777" w:rsidR="00E72A8E" w:rsidRPr="00987B29" w:rsidRDefault="00E72A8E" w:rsidP="005408FB"/>
        </w:tc>
      </w:tr>
      <w:tr w:rsidR="00E72A8E" w:rsidRPr="00987B29" w14:paraId="13DA0B64" w14:textId="77777777" w:rsidTr="005408FB">
        <w:trPr>
          <w:gridAfter w:val="1"/>
          <w:wAfter w:w="31" w:type="dxa"/>
        </w:trPr>
        <w:tc>
          <w:tcPr>
            <w:tcW w:w="421" w:type="dxa"/>
            <w:vMerge/>
            <w:shd w:val="clear" w:color="auto" w:fill="auto"/>
          </w:tcPr>
          <w:p w14:paraId="52F93102" w14:textId="77777777" w:rsidR="00E72A8E" w:rsidRPr="00987B29" w:rsidRDefault="00E72A8E" w:rsidP="005408FB"/>
        </w:tc>
        <w:tc>
          <w:tcPr>
            <w:tcW w:w="7654" w:type="dxa"/>
            <w:gridSpan w:val="4"/>
            <w:shd w:val="clear" w:color="auto" w:fill="auto"/>
          </w:tcPr>
          <w:p w14:paraId="3CDA0AB8" w14:textId="77777777" w:rsidR="00E72A8E" w:rsidRPr="00987B29" w:rsidRDefault="00E72A8E" w:rsidP="005408FB">
            <w:r w:rsidRPr="00987B29">
              <w:t xml:space="preserve">Impact </w:t>
            </w:r>
            <w:r w:rsidRPr="00987B29">
              <w:sym w:font="Wingdings" w:char="F0E8"/>
            </w:r>
          </w:p>
        </w:tc>
      </w:tr>
    </w:tbl>
    <w:p w14:paraId="37493E2D" w14:textId="6192DFC1" w:rsidR="002D049F" w:rsidRDefault="00354B07" w:rsidP="002D049F">
      <w:r>
        <w:t>-</w:t>
      </w:r>
      <w:r w:rsidR="00361C14">
        <w:t xml:space="preserve">Afwijking 1 </w:t>
      </w:r>
      <w:r w:rsidR="00481D43">
        <w:t>F</w:t>
      </w:r>
      <w:r w:rsidR="00361C14">
        <w:t xml:space="preserve">irewall is </w:t>
      </w:r>
      <w:r w:rsidR="00481D43">
        <w:t>uitgeschakeld.</w:t>
      </w:r>
    </w:p>
    <w:p w14:paraId="624A14FE" w14:textId="28FF2328" w:rsidR="00361C14" w:rsidRDefault="00354B07" w:rsidP="002D049F">
      <w:r>
        <w:t>-</w:t>
      </w:r>
      <w:r w:rsidR="00361C14">
        <w:t xml:space="preserve">Het is rood omdat het gevaarlijk is. Want iedereen en alles binnen </w:t>
      </w:r>
      <w:r w:rsidR="00524813">
        <w:t>uw</w:t>
      </w:r>
      <w:r w:rsidR="00361C14">
        <w:t xml:space="preserve"> computer</w:t>
      </w:r>
      <w:r w:rsidR="00524813">
        <w:t xml:space="preserve"> kunnen</w:t>
      </w:r>
      <w:r w:rsidR="00361C14">
        <w:t xml:space="preserve"> </w:t>
      </w:r>
      <w:r w:rsidR="00524813">
        <w:t>komen</w:t>
      </w:r>
      <w:r w:rsidR="005561A1">
        <w:t>.</w:t>
      </w:r>
    </w:p>
    <w:p w14:paraId="2154694B" w14:textId="5C9498E6" w:rsidR="00361C14" w:rsidRDefault="00354B07" w:rsidP="002D049F">
      <w:r>
        <w:t>-</w:t>
      </w:r>
      <w:r w:rsidR="00361C14">
        <w:t>Advies</w:t>
      </w:r>
      <w:r w:rsidR="00384A0C">
        <w:t xml:space="preserve"> </w:t>
      </w:r>
      <w:r w:rsidR="00361C14">
        <w:t xml:space="preserve">firewall </w:t>
      </w:r>
      <w:r w:rsidR="00384A0C">
        <w:t>inschakelen.</w:t>
      </w:r>
    </w:p>
    <w:p w14:paraId="0CBE209F" w14:textId="77777777" w:rsidR="00384A0C" w:rsidRDefault="00384A0C" w:rsidP="002D049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9"/>
        <w:gridCol w:w="2409"/>
        <w:gridCol w:w="2552"/>
        <w:gridCol w:w="2488"/>
        <w:gridCol w:w="205"/>
        <w:gridCol w:w="31"/>
      </w:tblGrid>
      <w:tr w:rsidR="00361C14" w:rsidRPr="00987B29" w14:paraId="3CC55DFF" w14:textId="77777777" w:rsidTr="00C31615">
        <w:trPr>
          <w:gridAfter w:val="1"/>
          <w:wAfter w:w="31" w:type="dxa"/>
        </w:trPr>
        <w:tc>
          <w:tcPr>
            <w:tcW w:w="421" w:type="dxa"/>
            <w:vMerge w:val="restart"/>
            <w:shd w:val="clear" w:color="auto" w:fill="auto"/>
            <w:textDirection w:val="btLr"/>
          </w:tcPr>
          <w:p w14:paraId="34EC5878" w14:textId="77777777" w:rsidR="00361C14" w:rsidRPr="00987B29" w:rsidRDefault="00361C14" w:rsidP="00C31615">
            <w:pPr>
              <w:ind w:left="113" w:right="113"/>
            </w:pPr>
            <w:r w:rsidRPr="00987B29">
              <w:t xml:space="preserve">Kans </w:t>
            </w:r>
            <w:r w:rsidRPr="00987B29">
              <w:sym w:font="Wingdings" w:char="F0E8"/>
            </w:r>
          </w:p>
        </w:tc>
        <w:tc>
          <w:tcPr>
            <w:tcW w:w="7654" w:type="dxa"/>
            <w:gridSpan w:val="4"/>
          </w:tcPr>
          <w:p w14:paraId="6A0AD61F" w14:textId="77777777" w:rsidR="00361C14" w:rsidRPr="00987B29" w:rsidRDefault="00361C14" w:rsidP="00C31615">
            <w:r w:rsidRPr="00987B29">
              <w:t>Risicomatrix</w:t>
            </w:r>
          </w:p>
        </w:tc>
      </w:tr>
      <w:tr w:rsidR="00361C14" w:rsidRPr="00987B29" w14:paraId="63D2A397" w14:textId="77777777" w:rsidTr="00C31615">
        <w:tc>
          <w:tcPr>
            <w:tcW w:w="421" w:type="dxa"/>
            <w:vMerge/>
            <w:shd w:val="clear" w:color="auto" w:fill="auto"/>
          </w:tcPr>
          <w:p w14:paraId="7AB3C757" w14:textId="77777777" w:rsidR="00361C14" w:rsidRPr="00987B29" w:rsidRDefault="00361C14" w:rsidP="00C31615"/>
        </w:tc>
        <w:tc>
          <w:tcPr>
            <w:tcW w:w="2409" w:type="dxa"/>
            <w:shd w:val="clear" w:color="auto" w:fill="FFFF00"/>
          </w:tcPr>
          <w:p w14:paraId="5DF34E4A" w14:textId="77777777" w:rsidR="00361C14" w:rsidRPr="00987B29" w:rsidRDefault="00361C14" w:rsidP="00C31615"/>
        </w:tc>
        <w:tc>
          <w:tcPr>
            <w:tcW w:w="2552" w:type="dxa"/>
            <w:shd w:val="clear" w:color="auto" w:fill="FFC000"/>
          </w:tcPr>
          <w:p w14:paraId="5A0F461F" w14:textId="77777777" w:rsidR="00361C14" w:rsidRPr="00987B29" w:rsidRDefault="00361C14" w:rsidP="00C31615"/>
        </w:tc>
        <w:tc>
          <w:tcPr>
            <w:tcW w:w="2488" w:type="dxa"/>
            <w:shd w:val="clear" w:color="auto" w:fill="FF0000"/>
          </w:tcPr>
          <w:p w14:paraId="1701F9EB" w14:textId="7EA8B7B1" w:rsidR="00361C14" w:rsidRPr="00987B29" w:rsidRDefault="00354B07" w:rsidP="00C31615">
            <w:r>
              <w:t>------------------------------</w:t>
            </w:r>
          </w:p>
        </w:tc>
        <w:tc>
          <w:tcPr>
            <w:tcW w:w="236" w:type="dxa"/>
            <w:gridSpan w:val="2"/>
          </w:tcPr>
          <w:p w14:paraId="41DD5A01" w14:textId="77777777" w:rsidR="00361C14" w:rsidRPr="00987B29" w:rsidRDefault="00361C14" w:rsidP="00C31615"/>
        </w:tc>
      </w:tr>
      <w:tr w:rsidR="00361C14" w:rsidRPr="00987B29" w14:paraId="60665134" w14:textId="77777777" w:rsidTr="00C31615">
        <w:tc>
          <w:tcPr>
            <w:tcW w:w="421" w:type="dxa"/>
            <w:vMerge/>
            <w:shd w:val="clear" w:color="auto" w:fill="auto"/>
          </w:tcPr>
          <w:p w14:paraId="22DABFC8" w14:textId="77777777" w:rsidR="00361C14" w:rsidRPr="00987B29" w:rsidRDefault="00361C14" w:rsidP="00C31615"/>
        </w:tc>
        <w:tc>
          <w:tcPr>
            <w:tcW w:w="2409" w:type="dxa"/>
            <w:shd w:val="clear" w:color="auto" w:fill="92D050"/>
          </w:tcPr>
          <w:p w14:paraId="3CFC3306" w14:textId="77777777" w:rsidR="00361C14" w:rsidRPr="00987B29" w:rsidRDefault="00361C14" w:rsidP="00C31615"/>
        </w:tc>
        <w:tc>
          <w:tcPr>
            <w:tcW w:w="2552" w:type="dxa"/>
            <w:shd w:val="clear" w:color="auto" w:fill="FFFF00"/>
          </w:tcPr>
          <w:p w14:paraId="323E3F14" w14:textId="77777777" w:rsidR="00361C14" w:rsidRPr="00987B29" w:rsidRDefault="00361C14" w:rsidP="00C31615"/>
        </w:tc>
        <w:tc>
          <w:tcPr>
            <w:tcW w:w="2488" w:type="dxa"/>
            <w:shd w:val="clear" w:color="auto" w:fill="FFC000"/>
          </w:tcPr>
          <w:p w14:paraId="1906AA33" w14:textId="77777777" w:rsidR="00361C14" w:rsidRPr="00987B29" w:rsidRDefault="00361C14" w:rsidP="00C31615"/>
        </w:tc>
        <w:tc>
          <w:tcPr>
            <w:tcW w:w="236" w:type="dxa"/>
            <w:gridSpan w:val="2"/>
          </w:tcPr>
          <w:p w14:paraId="2FBC2864" w14:textId="77777777" w:rsidR="00361C14" w:rsidRPr="00987B29" w:rsidRDefault="00361C14" w:rsidP="00C31615"/>
        </w:tc>
      </w:tr>
      <w:tr w:rsidR="00361C14" w:rsidRPr="00987B29" w14:paraId="45A64FCC" w14:textId="77777777" w:rsidTr="00C31615">
        <w:tc>
          <w:tcPr>
            <w:tcW w:w="421" w:type="dxa"/>
            <w:vMerge/>
            <w:shd w:val="clear" w:color="auto" w:fill="auto"/>
          </w:tcPr>
          <w:p w14:paraId="50461FAA" w14:textId="77777777" w:rsidR="00361C14" w:rsidRPr="00987B29" w:rsidRDefault="00361C14" w:rsidP="00C31615"/>
        </w:tc>
        <w:tc>
          <w:tcPr>
            <w:tcW w:w="2409" w:type="dxa"/>
            <w:shd w:val="clear" w:color="auto" w:fill="92D050"/>
          </w:tcPr>
          <w:p w14:paraId="2D39AC8D" w14:textId="77777777" w:rsidR="00361C14" w:rsidRPr="00987B29" w:rsidRDefault="00361C14" w:rsidP="00C31615"/>
        </w:tc>
        <w:tc>
          <w:tcPr>
            <w:tcW w:w="2552" w:type="dxa"/>
            <w:shd w:val="clear" w:color="auto" w:fill="92D050"/>
          </w:tcPr>
          <w:p w14:paraId="189D775D" w14:textId="77777777" w:rsidR="00361C14" w:rsidRPr="00987B29" w:rsidRDefault="00361C14" w:rsidP="00C31615"/>
        </w:tc>
        <w:tc>
          <w:tcPr>
            <w:tcW w:w="2488" w:type="dxa"/>
            <w:shd w:val="clear" w:color="auto" w:fill="FFFF00"/>
          </w:tcPr>
          <w:p w14:paraId="6BF8F1F7" w14:textId="77777777" w:rsidR="00361C14" w:rsidRPr="00987B29" w:rsidRDefault="00361C14" w:rsidP="00C31615"/>
        </w:tc>
        <w:tc>
          <w:tcPr>
            <w:tcW w:w="236" w:type="dxa"/>
            <w:gridSpan w:val="2"/>
          </w:tcPr>
          <w:p w14:paraId="48678000" w14:textId="77777777" w:rsidR="00361C14" w:rsidRPr="00987B29" w:rsidRDefault="00361C14" w:rsidP="00C31615"/>
        </w:tc>
      </w:tr>
      <w:tr w:rsidR="00361C14" w:rsidRPr="00987B29" w14:paraId="0EDFF9A2" w14:textId="77777777" w:rsidTr="00C31615">
        <w:trPr>
          <w:gridAfter w:val="1"/>
          <w:wAfter w:w="31" w:type="dxa"/>
        </w:trPr>
        <w:tc>
          <w:tcPr>
            <w:tcW w:w="421" w:type="dxa"/>
            <w:vMerge/>
            <w:shd w:val="clear" w:color="auto" w:fill="auto"/>
          </w:tcPr>
          <w:p w14:paraId="1850301C" w14:textId="77777777" w:rsidR="00361C14" w:rsidRPr="00987B29" w:rsidRDefault="00361C14" w:rsidP="00C31615"/>
        </w:tc>
        <w:tc>
          <w:tcPr>
            <w:tcW w:w="7654" w:type="dxa"/>
            <w:gridSpan w:val="4"/>
            <w:shd w:val="clear" w:color="auto" w:fill="auto"/>
          </w:tcPr>
          <w:p w14:paraId="57526455" w14:textId="77777777" w:rsidR="00361C14" w:rsidRPr="00987B29" w:rsidRDefault="00361C14" w:rsidP="00C31615">
            <w:r w:rsidRPr="00987B29">
              <w:t xml:space="preserve">Impact </w:t>
            </w:r>
            <w:r w:rsidRPr="00987B29">
              <w:sym w:font="Wingdings" w:char="F0E8"/>
            </w:r>
          </w:p>
        </w:tc>
      </w:tr>
    </w:tbl>
    <w:p w14:paraId="0D6CD233" w14:textId="77777777" w:rsidR="00361C14" w:rsidRDefault="00361C14" w:rsidP="002D049F"/>
    <w:p w14:paraId="44EF4FDA" w14:textId="0BC15C61" w:rsidR="00361C14" w:rsidRDefault="00354B07" w:rsidP="002D049F">
      <w:r>
        <w:t>-</w:t>
      </w:r>
      <w:r w:rsidR="00361C14">
        <w:t xml:space="preserve">Afwijking 2 Laatste update was een tijd geleden </w:t>
      </w:r>
    </w:p>
    <w:p w14:paraId="1B674DA2" w14:textId="73F7B3D3" w:rsidR="00361C14" w:rsidRDefault="00354B07" w:rsidP="002D049F">
      <w:r>
        <w:t>-</w:t>
      </w:r>
      <w:r w:rsidRPr="00354B07">
        <w:t xml:space="preserve">Updates verhelpen eventuele problemen met software of hardware die niet werden gedetecteerd voordat het product voor het publiek werd uitgebracht. Als u niet bijwerkt, kan de computer deze problemen tegenkomen of kwetsbaar zijn voor </w:t>
      </w:r>
      <w:r>
        <w:t>aanvallen</w:t>
      </w:r>
      <w:r w:rsidR="00144DE4">
        <w:t>.</w:t>
      </w:r>
    </w:p>
    <w:p w14:paraId="4F6D97B9" w14:textId="43C5FEAB" w:rsidR="00592F0C" w:rsidRDefault="00354B07" w:rsidP="002D049F">
      <w:r>
        <w:t>-Advies automatisch updaten aan</w:t>
      </w:r>
      <w:r w:rsidR="00144DE4">
        <w:t>zetten</w:t>
      </w:r>
      <w:r>
        <w:t xml:space="preserve"> zodat </w:t>
      </w:r>
      <w:r w:rsidR="003D7E57">
        <w:t xml:space="preserve">u </w:t>
      </w:r>
      <w:r>
        <w:t xml:space="preserve">altijd op de hoogte </w:t>
      </w:r>
      <w:r w:rsidR="00592F0C">
        <w:t>blijft</w:t>
      </w:r>
      <w:r>
        <w:t xml:space="preserve"> voor de nieuwste virussen en software</w:t>
      </w:r>
      <w:r w:rsidR="00592F0C">
        <w:t>.</w:t>
      </w:r>
    </w:p>
    <w:p w14:paraId="4191CE0F" w14:textId="77777777" w:rsidR="00592F0C" w:rsidRDefault="00592F0C" w:rsidP="002D049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9"/>
        <w:gridCol w:w="2409"/>
        <w:gridCol w:w="2552"/>
        <w:gridCol w:w="2488"/>
        <w:gridCol w:w="205"/>
        <w:gridCol w:w="31"/>
      </w:tblGrid>
      <w:tr w:rsidR="00354B07" w:rsidRPr="00987B29" w14:paraId="2F8F81A6" w14:textId="77777777" w:rsidTr="00C31615">
        <w:trPr>
          <w:gridAfter w:val="1"/>
          <w:wAfter w:w="31" w:type="dxa"/>
        </w:trPr>
        <w:tc>
          <w:tcPr>
            <w:tcW w:w="421" w:type="dxa"/>
            <w:vMerge w:val="restart"/>
            <w:shd w:val="clear" w:color="auto" w:fill="auto"/>
            <w:textDirection w:val="btLr"/>
          </w:tcPr>
          <w:p w14:paraId="64A032BD" w14:textId="452074D5" w:rsidR="00354B07" w:rsidRPr="00987B29" w:rsidRDefault="00354B07" w:rsidP="00C31615">
            <w:pPr>
              <w:ind w:left="113" w:right="113"/>
            </w:pPr>
            <w:r w:rsidRPr="00987B29">
              <w:t xml:space="preserve">Kans </w:t>
            </w:r>
            <w:r w:rsidRPr="00987B29">
              <w:sym w:font="Wingdings" w:char="F0E8"/>
            </w:r>
          </w:p>
        </w:tc>
        <w:tc>
          <w:tcPr>
            <w:tcW w:w="7654" w:type="dxa"/>
            <w:gridSpan w:val="4"/>
          </w:tcPr>
          <w:p w14:paraId="70C77990" w14:textId="77777777" w:rsidR="00354B07" w:rsidRPr="00987B29" w:rsidRDefault="00354B07" w:rsidP="00C31615">
            <w:r w:rsidRPr="00987B29">
              <w:t>Risicomatrix</w:t>
            </w:r>
          </w:p>
        </w:tc>
      </w:tr>
      <w:tr w:rsidR="00354B07" w:rsidRPr="00987B29" w14:paraId="27706BBC" w14:textId="77777777" w:rsidTr="00C31615">
        <w:tc>
          <w:tcPr>
            <w:tcW w:w="421" w:type="dxa"/>
            <w:vMerge/>
            <w:shd w:val="clear" w:color="auto" w:fill="auto"/>
          </w:tcPr>
          <w:p w14:paraId="2F6D8C5B" w14:textId="77777777" w:rsidR="00354B07" w:rsidRPr="00987B29" w:rsidRDefault="00354B07" w:rsidP="00C31615"/>
        </w:tc>
        <w:tc>
          <w:tcPr>
            <w:tcW w:w="2409" w:type="dxa"/>
            <w:shd w:val="clear" w:color="auto" w:fill="FFFF00"/>
          </w:tcPr>
          <w:p w14:paraId="18AE4ABD" w14:textId="77777777" w:rsidR="00354B07" w:rsidRPr="00987B29" w:rsidRDefault="00354B07" w:rsidP="00C31615"/>
        </w:tc>
        <w:tc>
          <w:tcPr>
            <w:tcW w:w="2552" w:type="dxa"/>
            <w:shd w:val="clear" w:color="auto" w:fill="FFC000"/>
          </w:tcPr>
          <w:p w14:paraId="7175F9AB" w14:textId="77777777" w:rsidR="00354B07" w:rsidRPr="00987B29" w:rsidRDefault="00354B07" w:rsidP="00C31615"/>
        </w:tc>
        <w:tc>
          <w:tcPr>
            <w:tcW w:w="2488" w:type="dxa"/>
            <w:shd w:val="clear" w:color="auto" w:fill="FF0000"/>
          </w:tcPr>
          <w:p w14:paraId="55F7FA20" w14:textId="774B82F5" w:rsidR="00354B07" w:rsidRPr="00987B29" w:rsidRDefault="00354B07" w:rsidP="00C31615">
            <w:r>
              <w:t>------------------------------</w:t>
            </w:r>
          </w:p>
        </w:tc>
        <w:tc>
          <w:tcPr>
            <w:tcW w:w="236" w:type="dxa"/>
            <w:gridSpan w:val="2"/>
          </w:tcPr>
          <w:p w14:paraId="254371C5" w14:textId="77777777" w:rsidR="00354B07" w:rsidRPr="00987B29" w:rsidRDefault="00354B07" w:rsidP="00C31615"/>
        </w:tc>
      </w:tr>
      <w:tr w:rsidR="00354B07" w:rsidRPr="00987B29" w14:paraId="3C2F5D03" w14:textId="77777777" w:rsidTr="00C31615">
        <w:tc>
          <w:tcPr>
            <w:tcW w:w="421" w:type="dxa"/>
            <w:vMerge/>
            <w:shd w:val="clear" w:color="auto" w:fill="auto"/>
          </w:tcPr>
          <w:p w14:paraId="1EE1C49F" w14:textId="77777777" w:rsidR="00354B07" w:rsidRPr="00987B29" w:rsidRDefault="00354B07" w:rsidP="00C31615"/>
        </w:tc>
        <w:tc>
          <w:tcPr>
            <w:tcW w:w="2409" w:type="dxa"/>
            <w:shd w:val="clear" w:color="auto" w:fill="92D050"/>
          </w:tcPr>
          <w:p w14:paraId="5640B983" w14:textId="77777777" w:rsidR="00354B07" w:rsidRPr="00987B29" w:rsidRDefault="00354B07" w:rsidP="00C31615"/>
        </w:tc>
        <w:tc>
          <w:tcPr>
            <w:tcW w:w="2552" w:type="dxa"/>
            <w:shd w:val="clear" w:color="auto" w:fill="FFFF00"/>
          </w:tcPr>
          <w:p w14:paraId="0C19C7CF" w14:textId="77777777" w:rsidR="00354B07" w:rsidRPr="00987B29" w:rsidRDefault="00354B07" w:rsidP="00C31615"/>
        </w:tc>
        <w:tc>
          <w:tcPr>
            <w:tcW w:w="2488" w:type="dxa"/>
            <w:shd w:val="clear" w:color="auto" w:fill="FFC000"/>
          </w:tcPr>
          <w:p w14:paraId="54131548" w14:textId="77777777" w:rsidR="00354B07" w:rsidRPr="00987B29" w:rsidRDefault="00354B07" w:rsidP="00C31615"/>
        </w:tc>
        <w:tc>
          <w:tcPr>
            <w:tcW w:w="236" w:type="dxa"/>
            <w:gridSpan w:val="2"/>
          </w:tcPr>
          <w:p w14:paraId="7B245720" w14:textId="77777777" w:rsidR="00354B07" w:rsidRPr="00987B29" w:rsidRDefault="00354B07" w:rsidP="00C31615"/>
        </w:tc>
      </w:tr>
      <w:tr w:rsidR="00354B07" w:rsidRPr="00987B29" w14:paraId="7226E149" w14:textId="77777777" w:rsidTr="00C31615">
        <w:tc>
          <w:tcPr>
            <w:tcW w:w="421" w:type="dxa"/>
            <w:vMerge/>
            <w:shd w:val="clear" w:color="auto" w:fill="auto"/>
          </w:tcPr>
          <w:p w14:paraId="001015A2" w14:textId="77777777" w:rsidR="00354B07" w:rsidRPr="00987B29" w:rsidRDefault="00354B07" w:rsidP="00C31615"/>
        </w:tc>
        <w:tc>
          <w:tcPr>
            <w:tcW w:w="2409" w:type="dxa"/>
            <w:shd w:val="clear" w:color="auto" w:fill="92D050"/>
          </w:tcPr>
          <w:p w14:paraId="041A9DA7" w14:textId="77777777" w:rsidR="00354B07" w:rsidRPr="00987B29" w:rsidRDefault="00354B07" w:rsidP="00C31615"/>
        </w:tc>
        <w:tc>
          <w:tcPr>
            <w:tcW w:w="2552" w:type="dxa"/>
            <w:shd w:val="clear" w:color="auto" w:fill="92D050"/>
          </w:tcPr>
          <w:p w14:paraId="0C1ED32F" w14:textId="77777777" w:rsidR="00354B07" w:rsidRPr="00987B29" w:rsidRDefault="00354B07" w:rsidP="00C31615"/>
        </w:tc>
        <w:tc>
          <w:tcPr>
            <w:tcW w:w="2488" w:type="dxa"/>
            <w:shd w:val="clear" w:color="auto" w:fill="FFFF00"/>
          </w:tcPr>
          <w:p w14:paraId="15986619" w14:textId="77777777" w:rsidR="00354B07" w:rsidRPr="00987B29" w:rsidRDefault="00354B07" w:rsidP="00C31615"/>
        </w:tc>
        <w:tc>
          <w:tcPr>
            <w:tcW w:w="236" w:type="dxa"/>
            <w:gridSpan w:val="2"/>
          </w:tcPr>
          <w:p w14:paraId="12917AF6" w14:textId="77777777" w:rsidR="00354B07" w:rsidRPr="00987B29" w:rsidRDefault="00354B07" w:rsidP="00C31615"/>
        </w:tc>
      </w:tr>
      <w:tr w:rsidR="00354B07" w:rsidRPr="00987B29" w14:paraId="65C31183" w14:textId="77777777" w:rsidTr="00C31615">
        <w:trPr>
          <w:gridAfter w:val="1"/>
          <w:wAfter w:w="31" w:type="dxa"/>
        </w:trPr>
        <w:tc>
          <w:tcPr>
            <w:tcW w:w="421" w:type="dxa"/>
            <w:vMerge/>
            <w:shd w:val="clear" w:color="auto" w:fill="auto"/>
          </w:tcPr>
          <w:p w14:paraId="589DA4D3" w14:textId="77777777" w:rsidR="00354B07" w:rsidRPr="00987B29" w:rsidRDefault="00354B07" w:rsidP="00C31615"/>
        </w:tc>
        <w:tc>
          <w:tcPr>
            <w:tcW w:w="7654" w:type="dxa"/>
            <w:gridSpan w:val="4"/>
            <w:shd w:val="clear" w:color="auto" w:fill="auto"/>
          </w:tcPr>
          <w:p w14:paraId="32C90B4B" w14:textId="77777777" w:rsidR="00354B07" w:rsidRPr="00987B29" w:rsidRDefault="00354B07" w:rsidP="00C31615">
            <w:r w:rsidRPr="00987B29">
              <w:t xml:space="preserve">Impact </w:t>
            </w:r>
            <w:r w:rsidRPr="00987B29">
              <w:sym w:font="Wingdings" w:char="F0E8"/>
            </w:r>
          </w:p>
        </w:tc>
      </w:tr>
    </w:tbl>
    <w:p w14:paraId="21687390" w14:textId="0092B348" w:rsidR="00354B07" w:rsidRDefault="00354B07" w:rsidP="002D049F">
      <w:pPr>
        <w:rPr>
          <w:lang w:val="en-US"/>
        </w:rPr>
      </w:pPr>
      <w:r>
        <w:rPr>
          <w:lang w:val="en-US"/>
        </w:rPr>
        <w:t>-</w:t>
      </w:r>
      <w:proofErr w:type="spellStart"/>
      <w:r w:rsidRPr="00354B07">
        <w:rPr>
          <w:lang w:val="en-US"/>
        </w:rPr>
        <w:t>Afwijking</w:t>
      </w:r>
      <w:proofErr w:type="spellEnd"/>
      <w:r w:rsidRPr="00354B07">
        <w:rPr>
          <w:lang w:val="en-US"/>
        </w:rPr>
        <w:t xml:space="preserve"> 3 </w:t>
      </w:r>
      <w:proofErr w:type="spellStart"/>
      <w:r w:rsidRPr="00354B07">
        <w:rPr>
          <w:lang w:val="en-US"/>
        </w:rPr>
        <w:t>vrius</w:t>
      </w:r>
      <w:proofErr w:type="spellEnd"/>
      <w:r w:rsidRPr="00354B07">
        <w:rPr>
          <w:lang w:val="en-US"/>
        </w:rPr>
        <w:t xml:space="preserve"> and </w:t>
      </w:r>
      <w:proofErr w:type="spellStart"/>
      <w:r w:rsidRPr="00354B07">
        <w:rPr>
          <w:lang w:val="en-US"/>
        </w:rPr>
        <w:t>threath</w:t>
      </w:r>
      <w:proofErr w:type="spellEnd"/>
      <w:r w:rsidRPr="00354B07">
        <w:rPr>
          <w:lang w:val="en-US"/>
        </w:rPr>
        <w:t xml:space="preserve"> p</w:t>
      </w:r>
      <w:r>
        <w:rPr>
          <w:lang w:val="en-US"/>
        </w:rPr>
        <w:t xml:space="preserve">rotection is </w:t>
      </w:r>
      <w:proofErr w:type="spellStart"/>
      <w:r>
        <w:rPr>
          <w:lang w:val="en-US"/>
        </w:rPr>
        <w:t>uit</w:t>
      </w:r>
      <w:proofErr w:type="spellEnd"/>
      <w:r w:rsidR="00592F0C">
        <w:rPr>
          <w:lang w:val="en-US"/>
        </w:rPr>
        <w:t>.</w:t>
      </w:r>
    </w:p>
    <w:p w14:paraId="62B22C4E" w14:textId="59B78434" w:rsidR="00354B07" w:rsidRDefault="00354B07" w:rsidP="002D049F">
      <w:r>
        <w:t>-</w:t>
      </w:r>
      <w:r w:rsidRPr="00354B07">
        <w:t xml:space="preserve">Dit </w:t>
      </w:r>
      <w:r>
        <w:t>is heel</w:t>
      </w:r>
      <w:r w:rsidRPr="00354B07">
        <w:t xml:space="preserve"> gevaarlijk o</w:t>
      </w:r>
      <w:r>
        <w:t xml:space="preserve">mdat dan virussen en malware heel makkelijk in </w:t>
      </w:r>
      <w:r w:rsidR="003D7E57">
        <w:t>uw</w:t>
      </w:r>
      <w:r>
        <w:t xml:space="preserve"> pc kunne</w:t>
      </w:r>
      <w:r w:rsidR="003D7E57">
        <w:t>n</w:t>
      </w:r>
      <w:r>
        <w:t xml:space="preserve"> komen dus </w:t>
      </w:r>
      <w:r w:rsidR="003D7E57">
        <w:t>uw</w:t>
      </w:r>
      <w:r>
        <w:t xml:space="preserve"> </w:t>
      </w:r>
      <w:r w:rsidR="007164B5">
        <w:t>computer</w:t>
      </w:r>
      <w:r>
        <w:t xml:space="preserve"> is gevoelig tegen deze aanvallen.</w:t>
      </w:r>
    </w:p>
    <w:p w14:paraId="6B844384" w14:textId="28539E49" w:rsidR="00354B07" w:rsidRDefault="00354B07" w:rsidP="002D049F">
      <w:r>
        <w:t>-Advies gewoon aan</w:t>
      </w:r>
      <w:r w:rsidR="00486DF1">
        <w:t>zetten</w:t>
      </w:r>
      <w:r w:rsidR="003D7E57">
        <w:t>.</w:t>
      </w:r>
    </w:p>
    <w:p w14:paraId="59C94D6E" w14:textId="77777777" w:rsidR="003D7E57" w:rsidRDefault="003D7E57" w:rsidP="002D049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9"/>
        <w:gridCol w:w="2409"/>
        <w:gridCol w:w="2552"/>
        <w:gridCol w:w="2488"/>
        <w:gridCol w:w="205"/>
        <w:gridCol w:w="31"/>
      </w:tblGrid>
      <w:tr w:rsidR="00354B07" w:rsidRPr="00987B29" w14:paraId="443B037D" w14:textId="77777777" w:rsidTr="00354B07">
        <w:trPr>
          <w:gridAfter w:val="1"/>
          <w:wAfter w:w="31" w:type="dxa"/>
        </w:trPr>
        <w:tc>
          <w:tcPr>
            <w:tcW w:w="539" w:type="dxa"/>
            <w:vMerge w:val="restart"/>
            <w:shd w:val="clear" w:color="auto" w:fill="auto"/>
            <w:textDirection w:val="btLr"/>
          </w:tcPr>
          <w:p w14:paraId="247F19D6" w14:textId="77777777" w:rsidR="00354B07" w:rsidRPr="00987B29" w:rsidRDefault="00354B07" w:rsidP="00C31615">
            <w:pPr>
              <w:ind w:left="113" w:right="113"/>
            </w:pPr>
            <w:r w:rsidRPr="00987B29">
              <w:t xml:space="preserve">Kans </w:t>
            </w:r>
            <w:r w:rsidRPr="00987B29">
              <w:sym w:font="Wingdings" w:char="F0E8"/>
            </w:r>
          </w:p>
        </w:tc>
        <w:tc>
          <w:tcPr>
            <w:tcW w:w="7654" w:type="dxa"/>
            <w:gridSpan w:val="4"/>
          </w:tcPr>
          <w:p w14:paraId="3B0EDCD7" w14:textId="77777777" w:rsidR="00354B07" w:rsidRPr="00987B29" w:rsidRDefault="00354B07" w:rsidP="00C31615">
            <w:r w:rsidRPr="00987B29">
              <w:t>Risicomatrix</w:t>
            </w:r>
          </w:p>
        </w:tc>
      </w:tr>
      <w:tr w:rsidR="00354B07" w:rsidRPr="00987B29" w14:paraId="1EA40050" w14:textId="77777777" w:rsidTr="00354B07">
        <w:tc>
          <w:tcPr>
            <w:tcW w:w="539" w:type="dxa"/>
            <w:vMerge/>
            <w:shd w:val="clear" w:color="auto" w:fill="auto"/>
          </w:tcPr>
          <w:p w14:paraId="2701B505" w14:textId="77777777" w:rsidR="00354B07" w:rsidRPr="00987B29" w:rsidRDefault="00354B07" w:rsidP="00C31615"/>
        </w:tc>
        <w:tc>
          <w:tcPr>
            <w:tcW w:w="2409" w:type="dxa"/>
            <w:shd w:val="clear" w:color="auto" w:fill="FFFF00"/>
          </w:tcPr>
          <w:p w14:paraId="078A35CB" w14:textId="77777777" w:rsidR="00354B07" w:rsidRPr="00987B29" w:rsidRDefault="00354B07" w:rsidP="00C31615"/>
        </w:tc>
        <w:tc>
          <w:tcPr>
            <w:tcW w:w="2552" w:type="dxa"/>
            <w:shd w:val="clear" w:color="auto" w:fill="FFC000"/>
          </w:tcPr>
          <w:p w14:paraId="5C3E7054" w14:textId="77777777" w:rsidR="00354B07" w:rsidRPr="00987B29" w:rsidRDefault="00354B07" w:rsidP="00C31615"/>
        </w:tc>
        <w:tc>
          <w:tcPr>
            <w:tcW w:w="2488" w:type="dxa"/>
            <w:shd w:val="clear" w:color="auto" w:fill="FF0000"/>
          </w:tcPr>
          <w:p w14:paraId="62684092" w14:textId="77777777" w:rsidR="00354B07" w:rsidRPr="00987B29" w:rsidRDefault="00354B07" w:rsidP="00C31615">
            <w:r>
              <w:t>------------------------------</w:t>
            </w:r>
          </w:p>
        </w:tc>
        <w:tc>
          <w:tcPr>
            <w:tcW w:w="236" w:type="dxa"/>
            <w:gridSpan w:val="2"/>
          </w:tcPr>
          <w:p w14:paraId="54821D1F" w14:textId="77777777" w:rsidR="00354B07" w:rsidRPr="00987B29" w:rsidRDefault="00354B07" w:rsidP="00C31615"/>
        </w:tc>
      </w:tr>
      <w:tr w:rsidR="00354B07" w:rsidRPr="00987B29" w14:paraId="5D80E2DF" w14:textId="77777777" w:rsidTr="00354B07">
        <w:tc>
          <w:tcPr>
            <w:tcW w:w="539" w:type="dxa"/>
            <w:vMerge/>
            <w:shd w:val="clear" w:color="auto" w:fill="auto"/>
          </w:tcPr>
          <w:p w14:paraId="14ACAC92" w14:textId="77777777" w:rsidR="00354B07" w:rsidRPr="00987B29" w:rsidRDefault="00354B07" w:rsidP="00C31615"/>
        </w:tc>
        <w:tc>
          <w:tcPr>
            <w:tcW w:w="2409" w:type="dxa"/>
            <w:shd w:val="clear" w:color="auto" w:fill="92D050"/>
          </w:tcPr>
          <w:p w14:paraId="3F6516A9" w14:textId="77777777" w:rsidR="00354B07" w:rsidRPr="00987B29" w:rsidRDefault="00354B07" w:rsidP="00C31615"/>
        </w:tc>
        <w:tc>
          <w:tcPr>
            <w:tcW w:w="2552" w:type="dxa"/>
            <w:shd w:val="clear" w:color="auto" w:fill="FFFF00"/>
          </w:tcPr>
          <w:p w14:paraId="24231F06" w14:textId="77777777" w:rsidR="00354B07" w:rsidRPr="00987B29" w:rsidRDefault="00354B07" w:rsidP="00C31615"/>
        </w:tc>
        <w:tc>
          <w:tcPr>
            <w:tcW w:w="2488" w:type="dxa"/>
            <w:shd w:val="clear" w:color="auto" w:fill="FFC000"/>
          </w:tcPr>
          <w:p w14:paraId="7269E38C" w14:textId="77777777" w:rsidR="00354B07" w:rsidRPr="00987B29" w:rsidRDefault="00354B07" w:rsidP="00C31615"/>
        </w:tc>
        <w:tc>
          <w:tcPr>
            <w:tcW w:w="236" w:type="dxa"/>
            <w:gridSpan w:val="2"/>
          </w:tcPr>
          <w:p w14:paraId="634B5ECE" w14:textId="77777777" w:rsidR="00354B07" w:rsidRPr="00987B29" w:rsidRDefault="00354B07" w:rsidP="00C31615"/>
        </w:tc>
      </w:tr>
      <w:tr w:rsidR="00354B07" w:rsidRPr="00987B29" w14:paraId="7AC05FC9" w14:textId="77777777" w:rsidTr="00354B07">
        <w:tc>
          <w:tcPr>
            <w:tcW w:w="539" w:type="dxa"/>
            <w:vMerge/>
            <w:shd w:val="clear" w:color="auto" w:fill="auto"/>
          </w:tcPr>
          <w:p w14:paraId="348C5D47" w14:textId="77777777" w:rsidR="00354B07" w:rsidRPr="00987B29" w:rsidRDefault="00354B07" w:rsidP="00C31615"/>
        </w:tc>
        <w:tc>
          <w:tcPr>
            <w:tcW w:w="2409" w:type="dxa"/>
            <w:shd w:val="clear" w:color="auto" w:fill="92D050"/>
          </w:tcPr>
          <w:p w14:paraId="07E34596" w14:textId="77777777" w:rsidR="00354B07" w:rsidRPr="00987B29" w:rsidRDefault="00354B07" w:rsidP="00C31615"/>
        </w:tc>
        <w:tc>
          <w:tcPr>
            <w:tcW w:w="2552" w:type="dxa"/>
            <w:shd w:val="clear" w:color="auto" w:fill="92D050"/>
          </w:tcPr>
          <w:p w14:paraId="34F14856" w14:textId="77777777" w:rsidR="00354B07" w:rsidRPr="00987B29" w:rsidRDefault="00354B07" w:rsidP="00C31615"/>
        </w:tc>
        <w:tc>
          <w:tcPr>
            <w:tcW w:w="2488" w:type="dxa"/>
            <w:shd w:val="clear" w:color="auto" w:fill="FFFF00"/>
          </w:tcPr>
          <w:p w14:paraId="2770D19A" w14:textId="77777777" w:rsidR="00354B07" w:rsidRPr="00987B29" w:rsidRDefault="00354B07" w:rsidP="00C31615"/>
        </w:tc>
        <w:tc>
          <w:tcPr>
            <w:tcW w:w="236" w:type="dxa"/>
            <w:gridSpan w:val="2"/>
          </w:tcPr>
          <w:p w14:paraId="2E25C9ED" w14:textId="77777777" w:rsidR="00354B07" w:rsidRPr="00987B29" w:rsidRDefault="00354B07" w:rsidP="00C31615"/>
        </w:tc>
      </w:tr>
      <w:tr w:rsidR="00354B07" w:rsidRPr="00987B29" w14:paraId="4A8581C5" w14:textId="77777777" w:rsidTr="00354B07">
        <w:trPr>
          <w:gridAfter w:val="1"/>
          <w:wAfter w:w="31" w:type="dxa"/>
        </w:trPr>
        <w:tc>
          <w:tcPr>
            <w:tcW w:w="539" w:type="dxa"/>
            <w:vMerge/>
            <w:shd w:val="clear" w:color="auto" w:fill="auto"/>
          </w:tcPr>
          <w:p w14:paraId="4127A84B" w14:textId="77777777" w:rsidR="00354B07" w:rsidRPr="00987B29" w:rsidRDefault="00354B07" w:rsidP="00C31615"/>
        </w:tc>
        <w:tc>
          <w:tcPr>
            <w:tcW w:w="7654" w:type="dxa"/>
            <w:gridSpan w:val="4"/>
            <w:shd w:val="clear" w:color="auto" w:fill="auto"/>
          </w:tcPr>
          <w:p w14:paraId="29700BE8" w14:textId="77777777" w:rsidR="00354B07" w:rsidRPr="00987B29" w:rsidRDefault="00354B07" w:rsidP="00C31615">
            <w:r w:rsidRPr="00987B29">
              <w:t xml:space="preserve">Impact </w:t>
            </w:r>
            <w:r w:rsidRPr="00987B29">
              <w:sym w:font="Wingdings" w:char="F0E8"/>
            </w:r>
          </w:p>
        </w:tc>
      </w:tr>
    </w:tbl>
    <w:p w14:paraId="7B18098B" w14:textId="30CDEE1C" w:rsidR="00354B07" w:rsidRDefault="00354B07" w:rsidP="00354B0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Afwijking</w:t>
      </w:r>
      <w:proofErr w:type="spellEnd"/>
      <w:r>
        <w:rPr>
          <w:lang w:val="en-US"/>
        </w:rPr>
        <w:t xml:space="preserve"> 4 </w:t>
      </w:r>
      <w:r w:rsidRPr="00683837">
        <w:rPr>
          <w:lang w:val="en-US"/>
        </w:rPr>
        <w:t xml:space="preserve">Windows defender firewall is </w:t>
      </w:r>
      <w:proofErr w:type="spellStart"/>
      <w:r w:rsidRPr="00683837">
        <w:rPr>
          <w:lang w:val="en-US"/>
        </w:rPr>
        <w:t>uit</w:t>
      </w:r>
      <w:proofErr w:type="spellEnd"/>
      <w:r w:rsidRPr="00683837">
        <w:rPr>
          <w:lang w:val="en-US"/>
        </w:rPr>
        <w:t xml:space="preserve"> </w:t>
      </w:r>
      <w:proofErr w:type="spellStart"/>
      <w:r w:rsidRPr="00683837">
        <w:rPr>
          <w:lang w:val="en-US"/>
        </w:rPr>
        <w:t>voor</w:t>
      </w:r>
      <w:proofErr w:type="spellEnd"/>
      <w:r w:rsidRPr="00683837">
        <w:rPr>
          <w:lang w:val="en-US"/>
        </w:rPr>
        <w:t xml:space="preserve"> domain pro</w:t>
      </w:r>
      <w:r>
        <w:rPr>
          <w:lang w:val="en-US"/>
        </w:rPr>
        <w:t>file</w:t>
      </w:r>
      <w:r w:rsidR="007164B5">
        <w:rPr>
          <w:lang w:val="en-US"/>
        </w:rPr>
        <w:t>.</w:t>
      </w:r>
    </w:p>
    <w:p w14:paraId="64330983" w14:textId="6463DF26" w:rsidR="00354B07" w:rsidRDefault="00354B07" w:rsidP="00354B07">
      <w:r w:rsidRPr="00683837">
        <w:t xml:space="preserve">Windows </w:t>
      </w:r>
      <w:proofErr w:type="spellStart"/>
      <w:r w:rsidRPr="00683837">
        <w:t>defender</w:t>
      </w:r>
      <w:proofErr w:type="spellEnd"/>
      <w:r w:rsidRPr="00683837">
        <w:t xml:space="preserve"> Is uit v</w:t>
      </w:r>
      <w:r>
        <w:t>oor private profile</w:t>
      </w:r>
      <w:r w:rsidR="007164B5">
        <w:t>.</w:t>
      </w:r>
    </w:p>
    <w:p w14:paraId="1500D5B6" w14:textId="225A2D0D" w:rsidR="00354B07" w:rsidRDefault="00354B07" w:rsidP="00354B07">
      <w:r>
        <w:t xml:space="preserve">Windows </w:t>
      </w:r>
      <w:proofErr w:type="spellStart"/>
      <w:r>
        <w:t>defender</w:t>
      </w:r>
      <w:proofErr w:type="spellEnd"/>
      <w:r>
        <w:t xml:space="preserve"> is uit voor public profile</w:t>
      </w:r>
      <w:r w:rsidR="007164B5">
        <w:t>.</w:t>
      </w:r>
    </w:p>
    <w:p w14:paraId="6EEF78BE" w14:textId="01B58B95" w:rsidR="00354B07" w:rsidRDefault="00354B07" w:rsidP="00354B07">
      <w:r>
        <w:t xml:space="preserve">-Dit is gevaarlijk omdat </w:t>
      </w:r>
      <w:r w:rsidR="007164B5">
        <w:t xml:space="preserve">uw computer </w:t>
      </w:r>
      <w:r>
        <w:t xml:space="preserve">heel erg gevoelig </w:t>
      </w:r>
      <w:r w:rsidR="009F2F24">
        <w:t>kan zijn</w:t>
      </w:r>
      <w:r>
        <w:t xml:space="preserve"> tegen aanvallen van buiten af zoals hackers en malware aanvallen </w:t>
      </w:r>
    </w:p>
    <w:p w14:paraId="2DF8C1B2" w14:textId="1328CD41" w:rsidR="00354B07" w:rsidRDefault="00354B07" w:rsidP="00354B07">
      <w:r>
        <w:t xml:space="preserve">-advies firewall </w:t>
      </w:r>
      <w:r w:rsidR="007E60F1">
        <w:t>inschakelen</w:t>
      </w:r>
      <w:r w:rsidR="00835977">
        <w:t xml:space="preserve"> (aanzetten).</w:t>
      </w:r>
    </w:p>
    <w:p w14:paraId="40EB77E6" w14:textId="77777777" w:rsidR="00486DF1" w:rsidRDefault="00486DF1" w:rsidP="00354B0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9"/>
        <w:gridCol w:w="2409"/>
        <w:gridCol w:w="2552"/>
        <w:gridCol w:w="2488"/>
        <w:gridCol w:w="205"/>
        <w:gridCol w:w="31"/>
      </w:tblGrid>
      <w:tr w:rsidR="00F261B3" w:rsidRPr="00987B29" w14:paraId="09313730" w14:textId="77777777" w:rsidTr="00C31615">
        <w:trPr>
          <w:gridAfter w:val="1"/>
          <w:wAfter w:w="31" w:type="dxa"/>
        </w:trPr>
        <w:tc>
          <w:tcPr>
            <w:tcW w:w="539" w:type="dxa"/>
            <w:vMerge w:val="restart"/>
            <w:shd w:val="clear" w:color="auto" w:fill="auto"/>
            <w:textDirection w:val="btLr"/>
          </w:tcPr>
          <w:p w14:paraId="1027A012" w14:textId="77777777" w:rsidR="00F261B3" w:rsidRPr="00987B29" w:rsidRDefault="00F261B3" w:rsidP="00C31615">
            <w:pPr>
              <w:ind w:left="113" w:right="113"/>
            </w:pPr>
            <w:r w:rsidRPr="00987B29">
              <w:t xml:space="preserve">Kans </w:t>
            </w:r>
            <w:r w:rsidRPr="00987B29">
              <w:sym w:font="Wingdings" w:char="F0E8"/>
            </w:r>
          </w:p>
        </w:tc>
        <w:tc>
          <w:tcPr>
            <w:tcW w:w="7654" w:type="dxa"/>
            <w:gridSpan w:val="4"/>
          </w:tcPr>
          <w:p w14:paraId="5B348723" w14:textId="77777777" w:rsidR="00F261B3" w:rsidRPr="00987B29" w:rsidRDefault="00F261B3" w:rsidP="00C31615">
            <w:r w:rsidRPr="00987B29">
              <w:t>Risicomatrix</w:t>
            </w:r>
          </w:p>
        </w:tc>
      </w:tr>
      <w:tr w:rsidR="00F261B3" w:rsidRPr="00987B29" w14:paraId="73125D5C" w14:textId="77777777" w:rsidTr="00C31615">
        <w:tc>
          <w:tcPr>
            <w:tcW w:w="539" w:type="dxa"/>
            <w:vMerge/>
            <w:shd w:val="clear" w:color="auto" w:fill="auto"/>
          </w:tcPr>
          <w:p w14:paraId="401EEE60" w14:textId="77777777" w:rsidR="00F261B3" w:rsidRPr="00987B29" w:rsidRDefault="00F261B3" w:rsidP="00C31615"/>
        </w:tc>
        <w:tc>
          <w:tcPr>
            <w:tcW w:w="2409" w:type="dxa"/>
            <w:shd w:val="clear" w:color="auto" w:fill="FFFF00"/>
          </w:tcPr>
          <w:p w14:paraId="7DABACB7" w14:textId="77777777" w:rsidR="00F261B3" w:rsidRPr="00987B29" w:rsidRDefault="00F261B3" w:rsidP="00C31615"/>
        </w:tc>
        <w:tc>
          <w:tcPr>
            <w:tcW w:w="2552" w:type="dxa"/>
            <w:shd w:val="clear" w:color="auto" w:fill="FFC000"/>
          </w:tcPr>
          <w:p w14:paraId="3E0DF280" w14:textId="77777777" w:rsidR="00F261B3" w:rsidRPr="00987B29" w:rsidRDefault="00F261B3" w:rsidP="00C31615"/>
        </w:tc>
        <w:tc>
          <w:tcPr>
            <w:tcW w:w="2488" w:type="dxa"/>
            <w:shd w:val="clear" w:color="auto" w:fill="FF0000"/>
          </w:tcPr>
          <w:p w14:paraId="381CE274" w14:textId="3A7BC989" w:rsidR="00F261B3" w:rsidRPr="00987B29" w:rsidRDefault="00F261B3" w:rsidP="00C31615"/>
        </w:tc>
        <w:tc>
          <w:tcPr>
            <w:tcW w:w="236" w:type="dxa"/>
            <w:gridSpan w:val="2"/>
          </w:tcPr>
          <w:p w14:paraId="472860B2" w14:textId="77777777" w:rsidR="00F261B3" w:rsidRPr="00987B29" w:rsidRDefault="00F261B3" w:rsidP="00C31615"/>
        </w:tc>
      </w:tr>
      <w:tr w:rsidR="00F261B3" w:rsidRPr="00987B29" w14:paraId="410C27F2" w14:textId="77777777" w:rsidTr="00C31615">
        <w:tc>
          <w:tcPr>
            <w:tcW w:w="539" w:type="dxa"/>
            <w:vMerge/>
            <w:shd w:val="clear" w:color="auto" w:fill="auto"/>
          </w:tcPr>
          <w:p w14:paraId="22948451" w14:textId="77777777" w:rsidR="00F261B3" w:rsidRPr="00987B29" w:rsidRDefault="00F261B3" w:rsidP="00C31615"/>
        </w:tc>
        <w:tc>
          <w:tcPr>
            <w:tcW w:w="2409" w:type="dxa"/>
            <w:shd w:val="clear" w:color="auto" w:fill="92D050"/>
          </w:tcPr>
          <w:p w14:paraId="36A4CE80" w14:textId="77777777" w:rsidR="00F261B3" w:rsidRPr="00987B29" w:rsidRDefault="00F261B3" w:rsidP="00C31615"/>
        </w:tc>
        <w:tc>
          <w:tcPr>
            <w:tcW w:w="2552" w:type="dxa"/>
            <w:shd w:val="clear" w:color="auto" w:fill="FFFF00"/>
          </w:tcPr>
          <w:p w14:paraId="6B92CB61" w14:textId="670CB1AD" w:rsidR="00F261B3" w:rsidRPr="00987B29" w:rsidRDefault="00F261B3" w:rsidP="00C31615">
            <w:r>
              <w:t>----------------------------------</w:t>
            </w:r>
          </w:p>
        </w:tc>
        <w:tc>
          <w:tcPr>
            <w:tcW w:w="2488" w:type="dxa"/>
            <w:shd w:val="clear" w:color="auto" w:fill="FFC000"/>
          </w:tcPr>
          <w:p w14:paraId="799141FE" w14:textId="77777777" w:rsidR="00F261B3" w:rsidRPr="00987B29" w:rsidRDefault="00F261B3" w:rsidP="00C31615"/>
        </w:tc>
        <w:tc>
          <w:tcPr>
            <w:tcW w:w="236" w:type="dxa"/>
            <w:gridSpan w:val="2"/>
          </w:tcPr>
          <w:p w14:paraId="549DB3EB" w14:textId="77777777" w:rsidR="00F261B3" w:rsidRPr="00987B29" w:rsidRDefault="00F261B3" w:rsidP="00C31615"/>
        </w:tc>
      </w:tr>
      <w:tr w:rsidR="00F261B3" w:rsidRPr="00987B29" w14:paraId="6CC0E5F4" w14:textId="77777777" w:rsidTr="00C31615">
        <w:tc>
          <w:tcPr>
            <w:tcW w:w="539" w:type="dxa"/>
            <w:vMerge/>
            <w:shd w:val="clear" w:color="auto" w:fill="auto"/>
          </w:tcPr>
          <w:p w14:paraId="0A654622" w14:textId="77777777" w:rsidR="00F261B3" w:rsidRPr="00987B29" w:rsidRDefault="00F261B3" w:rsidP="00C31615"/>
        </w:tc>
        <w:tc>
          <w:tcPr>
            <w:tcW w:w="2409" w:type="dxa"/>
            <w:shd w:val="clear" w:color="auto" w:fill="92D050"/>
          </w:tcPr>
          <w:p w14:paraId="6A404A4F" w14:textId="77777777" w:rsidR="00F261B3" w:rsidRPr="00987B29" w:rsidRDefault="00F261B3" w:rsidP="00C31615"/>
        </w:tc>
        <w:tc>
          <w:tcPr>
            <w:tcW w:w="2552" w:type="dxa"/>
            <w:shd w:val="clear" w:color="auto" w:fill="92D050"/>
          </w:tcPr>
          <w:p w14:paraId="3F6FAF3C" w14:textId="77777777" w:rsidR="00F261B3" w:rsidRPr="00987B29" w:rsidRDefault="00F261B3" w:rsidP="00C31615"/>
        </w:tc>
        <w:tc>
          <w:tcPr>
            <w:tcW w:w="2488" w:type="dxa"/>
            <w:shd w:val="clear" w:color="auto" w:fill="FFFF00"/>
          </w:tcPr>
          <w:p w14:paraId="3AA27846" w14:textId="77777777" w:rsidR="00F261B3" w:rsidRPr="00987B29" w:rsidRDefault="00F261B3" w:rsidP="00C31615"/>
        </w:tc>
        <w:tc>
          <w:tcPr>
            <w:tcW w:w="236" w:type="dxa"/>
            <w:gridSpan w:val="2"/>
          </w:tcPr>
          <w:p w14:paraId="05ECE95A" w14:textId="77777777" w:rsidR="00F261B3" w:rsidRPr="00987B29" w:rsidRDefault="00F261B3" w:rsidP="00C31615"/>
        </w:tc>
      </w:tr>
      <w:tr w:rsidR="00F261B3" w:rsidRPr="00987B29" w14:paraId="428BB29F" w14:textId="77777777" w:rsidTr="00C31615">
        <w:trPr>
          <w:gridAfter w:val="1"/>
          <w:wAfter w:w="31" w:type="dxa"/>
        </w:trPr>
        <w:tc>
          <w:tcPr>
            <w:tcW w:w="539" w:type="dxa"/>
            <w:vMerge/>
            <w:shd w:val="clear" w:color="auto" w:fill="auto"/>
          </w:tcPr>
          <w:p w14:paraId="3F42ADB0" w14:textId="77777777" w:rsidR="00F261B3" w:rsidRPr="00987B29" w:rsidRDefault="00F261B3" w:rsidP="00C31615"/>
        </w:tc>
        <w:tc>
          <w:tcPr>
            <w:tcW w:w="7654" w:type="dxa"/>
            <w:gridSpan w:val="4"/>
            <w:shd w:val="clear" w:color="auto" w:fill="auto"/>
          </w:tcPr>
          <w:p w14:paraId="7C0E1013" w14:textId="77777777" w:rsidR="00F261B3" w:rsidRPr="00987B29" w:rsidRDefault="00F261B3" w:rsidP="00C31615">
            <w:r w:rsidRPr="00987B29">
              <w:t xml:space="preserve">Impact </w:t>
            </w:r>
            <w:r w:rsidRPr="00987B29">
              <w:sym w:font="Wingdings" w:char="F0E8"/>
            </w:r>
          </w:p>
        </w:tc>
      </w:tr>
    </w:tbl>
    <w:p w14:paraId="3F0A7B43" w14:textId="41277CB7" w:rsidR="00F261B3" w:rsidRDefault="00DB429B" w:rsidP="00354B0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Afwijking</w:t>
      </w:r>
      <w:proofErr w:type="spellEnd"/>
      <w:r>
        <w:rPr>
          <w:lang w:val="en-US"/>
        </w:rPr>
        <w:t xml:space="preserve"> 5 </w:t>
      </w:r>
      <w:r w:rsidR="00F261B3" w:rsidRPr="00F261B3">
        <w:rPr>
          <w:lang w:val="en-US"/>
        </w:rPr>
        <w:t>Check apps and files o</w:t>
      </w:r>
      <w:r w:rsidR="00F261B3">
        <w:rPr>
          <w:lang w:val="en-US"/>
        </w:rPr>
        <w:t>p warn</w:t>
      </w:r>
      <w:r w:rsidR="00D61257">
        <w:rPr>
          <w:lang w:val="en-US"/>
        </w:rPr>
        <w:t>.</w:t>
      </w:r>
    </w:p>
    <w:p w14:paraId="03B065D2" w14:textId="543AECB9" w:rsidR="00DB429B" w:rsidRPr="00DB429B" w:rsidRDefault="00DB429B" w:rsidP="00354B07">
      <w:r w:rsidRPr="00DB429B">
        <w:t>-Dit is niet zo h</w:t>
      </w:r>
      <w:r>
        <w:t xml:space="preserve">eel erg alleen als </w:t>
      </w:r>
      <w:r w:rsidR="00D61257">
        <w:t>u</w:t>
      </w:r>
      <w:r>
        <w:t xml:space="preserve"> per ongeluk op toestaan </w:t>
      </w:r>
      <w:r w:rsidR="00D61257">
        <w:t>drukt</w:t>
      </w:r>
      <w:r>
        <w:t xml:space="preserve"> dan word het wel wat erger</w:t>
      </w:r>
      <w:r w:rsidR="00F613A0">
        <w:t xml:space="preserve">, </w:t>
      </w:r>
      <w:r>
        <w:t xml:space="preserve">omdat er dan gevaarlijke bestanden in </w:t>
      </w:r>
      <w:r w:rsidR="00F613A0">
        <w:t>uw computer kunnen komen.</w:t>
      </w:r>
      <w:r>
        <w:t xml:space="preserve"> </w:t>
      </w:r>
    </w:p>
    <w:p w14:paraId="5755E0F7" w14:textId="569B0208" w:rsidR="00F261B3" w:rsidRDefault="00DB429B" w:rsidP="00354B07">
      <w:r>
        <w:t xml:space="preserve">-advies het op blok zetten zodat </w:t>
      </w:r>
      <w:r w:rsidR="00F613A0">
        <w:t>u</w:t>
      </w:r>
      <w:r>
        <w:t xml:space="preserve"> altijd zeker weet dat </w:t>
      </w:r>
      <w:r w:rsidR="00F613A0">
        <w:t xml:space="preserve">u </w:t>
      </w:r>
      <w:r>
        <w:t xml:space="preserve">niet per ongeluk op toestaan </w:t>
      </w:r>
      <w:r w:rsidR="00F613A0">
        <w:t>drukt.</w:t>
      </w:r>
    </w:p>
    <w:p w14:paraId="72D2E3B6" w14:textId="77777777" w:rsidR="00F613A0" w:rsidRDefault="00F613A0" w:rsidP="00354B0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9"/>
        <w:gridCol w:w="2409"/>
        <w:gridCol w:w="2552"/>
        <w:gridCol w:w="2488"/>
        <w:gridCol w:w="205"/>
        <w:gridCol w:w="31"/>
      </w:tblGrid>
      <w:tr w:rsidR="00BE2EE0" w:rsidRPr="00987B29" w14:paraId="796C144D" w14:textId="77777777" w:rsidTr="00C31615">
        <w:trPr>
          <w:gridAfter w:val="1"/>
          <w:wAfter w:w="31" w:type="dxa"/>
        </w:trPr>
        <w:tc>
          <w:tcPr>
            <w:tcW w:w="539" w:type="dxa"/>
            <w:vMerge w:val="restart"/>
            <w:shd w:val="clear" w:color="auto" w:fill="auto"/>
            <w:textDirection w:val="btLr"/>
          </w:tcPr>
          <w:p w14:paraId="4C9F676D" w14:textId="77777777" w:rsidR="00BE2EE0" w:rsidRPr="00987B29" w:rsidRDefault="00BE2EE0" w:rsidP="00C31615">
            <w:pPr>
              <w:ind w:left="113" w:right="113"/>
            </w:pPr>
            <w:r w:rsidRPr="00987B29">
              <w:t xml:space="preserve">Kans </w:t>
            </w:r>
            <w:r w:rsidRPr="00987B29">
              <w:sym w:font="Wingdings" w:char="F0E8"/>
            </w:r>
          </w:p>
        </w:tc>
        <w:tc>
          <w:tcPr>
            <w:tcW w:w="7654" w:type="dxa"/>
            <w:gridSpan w:val="4"/>
          </w:tcPr>
          <w:p w14:paraId="1A4F90A0" w14:textId="77777777" w:rsidR="00BE2EE0" w:rsidRPr="00987B29" w:rsidRDefault="00BE2EE0" w:rsidP="00C31615">
            <w:r w:rsidRPr="00987B29">
              <w:t>Risicomatrix</w:t>
            </w:r>
          </w:p>
        </w:tc>
      </w:tr>
      <w:tr w:rsidR="00BE2EE0" w:rsidRPr="00987B29" w14:paraId="729E329A" w14:textId="77777777" w:rsidTr="00C31615">
        <w:tc>
          <w:tcPr>
            <w:tcW w:w="539" w:type="dxa"/>
            <w:vMerge/>
            <w:shd w:val="clear" w:color="auto" w:fill="auto"/>
          </w:tcPr>
          <w:p w14:paraId="4253C76E" w14:textId="77777777" w:rsidR="00BE2EE0" w:rsidRPr="00987B29" w:rsidRDefault="00BE2EE0" w:rsidP="00C31615"/>
        </w:tc>
        <w:tc>
          <w:tcPr>
            <w:tcW w:w="2409" w:type="dxa"/>
            <w:shd w:val="clear" w:color="auto" w:fill="FFFF00"/>
          </w:tcPr>
          <w:p w14:paraId="2316B1BC" w14:textId="77777777" w:rsidR="00BE2EE0" w:rsidRPr="00987B29" w:rsidRDefault="00BE2EE0" w:rsidP="00C31615"/>
        </w:tc>
        <w:tc>
          <w:tcPr>
            <w:tcW w:w="2552" w:type="dxa"/>
            <w:shd w:val="clear" w:color="auto" w:fill="FFC000"/>
          </w:tcPr>
          <w:p w14:paraId="38AD4CEB" w14:textId="77777777" w:rsidR="00BE2EE0" w:rsidRPr="00987B29" w:rsidRDefault="00BE2EE0" w:rsidP="00C31615"/>
        </w:tc>
        <w:tc>
          <w:tcPr>
            <w:tcW w:w="2488" w:type="dxa"/>
            <w:shd w:val="clear" w:color="auto" w:fill="FF0000"/>
          </w:tcPr>
          <w:p w14:paraId="6B6CA21E" w14:textId="1EEB69A5" w:rsidR="00BE2EE0" w:rsidRPr="00987B29" w:rsidRDefault="00BE2EE0" w:rsidP="00C31615">
            <w:r>
              <w:t>--------------------------------</w:t>
            </w:r>
          </w:p>
        </w:tc>
        <w:tc>
          <w:tcPr>
            <w:tcW w:w="236" w:type="dxa"/>
            <w:gridSpan w:val="2"/>
          </w:tcPr>
          <w:p w14:paraId="4194556E" w14:textId="77777777" w:rsidR="00BE2EE0" w:rsidRPr="00987B29" w:rsidRDefault="00BE2EE0" w:rsidP="00C31615"/>
        </w:tc>
      </w:tr>
      <w:tr w:rsidR="00BE2EE0" w:rsidRPr="00987B29" w14:paraId="5F05985A" w14:textId="77777777" w:rsidTr="00C31615">
        <w:tc>
          <w:tcPr>
            <w:tcW w:w="539" w:type="dxa"/>
            <w:vMerge/>
            <w:shd w:val="clear" w:color="auto" w:fill="auto"/>
          </w:tcPr>
          <w:p w14:paraId="3A082F63" w14:textId="77777777" w:rsidR="00BE2EE0" w:rsidRPr="00987B29" w:rsidRDefault="00BE2EE0" w:rsidP="00C31615"/>
        </w:tc>
        <w:tc>
          <w:tcPr>
            <w:tcW w:w="2409" w:type="dxa"/>
            <w:shd w:val="clear" w:color="auto" w:fill="92D050"/>
          </w:tcPr>
          <w:p w14:paraId="670EC31A" w14:textId="77777777" w:rsidR="00BE2EE0" w:rsidRPr="00987B29" w:rsidRDefault="00BE2EE0" w:rsidP="00C31615"/>
        </w:tc>
        <w:tc>
          <w:tcPr>
            <w:tcW w:w="2552" w:type="dxa"/>
            <w:shd w:val="clear" w:color="auto" w:fill="FFFF00"/>
          </w:tcPr>
          <w:p w14:paraId="3C5FA9FE" w14:textId="1C86D96C" w:rsidR="00BE2EE0" w:rsidRPr="00987B29" w:rsidRDefault="00BE2EE0" w:rsidP="00C31615"/>
        </w:tc>
        <w:tc>
          <w:tcPr>
            <w:tcW w:w="2488" w:type="dxa"/>
            <w:shd w:val="clear" w:color="auto" w:fill="FFC000"/>
          </w:tcPr>
          <w:p w14:paraId="3D093E2E" w14:textId="77777777" w:rsidR="00BE2EE0" w:rsidRPr="00987B29" w:rsidRDefault="00BE2EE0" w:rsidP="00C31615"/>
        </w:tc>
        <w:tc>
          <w:tcPr>
            <w:tcW w:w="236" w:type="dxa"/>
            <w:gridSpan w:val="2"/>
          </w:tcPr>
          <w:p w14:paraId="26A33A70" w14:textId="77777777" w:rsidR="00BE2EE0" w:rsidRPr="00987B29" w:rsidRDefault="00BE2EE0" w:rsidP="00C31615"/>
        </w:tc>
      </w:tr>
      <w:tr w:rsidR="00BE2EE0" w:rsidRPr="00987B29" w14:paraId="31046F8F" w14:textId="77777777" w:rsidTr="00C31615">
        <w:tc>
          <w:tcPr>
            <w:tcW w:w="539" w:type="dxa"/>
            <w:vMerge/>
            <w:shd w:val="clear" w:color="auto" w:fill="auto"/>
          </w:tcPr>
          <w:p w14:paraId="74B2A157" w14:textId="77777777" w:rsidR="00BE2EE0" w:rsidRPr="00987B29" w:rsidRDefault="00BE2EE0" w:rsidP="00C31615"/>
        </w:tc>
        <w:tc>
          <w:tcPr>
            <w:tcW w:w="2409" w:type="dxa"/>
            <w:shd w:val="clear" w:color="auto" w:fill="92D050"/>
          </w:tcPr>
          <w:p w14:paraId="03E46EFC" w14:textId="77777777" w:rsidR="00BE2EE0" w:rsidRPr="00987B29" w:rsidRDefault="00BE2EE0" w:rsidP="00C31615"/>
        </w:tc>
        <w:tc>
          <w:tcPr>
            <w:tcW w:w="2552" w:type="dxa"/>
            <w:shd w:val="clear" w:color="auto" w:fill="92D050"/>
          </w:tcPr>
          <w:p w14:paraId="6D826E12" w14:textId="77777777" w:rsidR="00BE2EE0" w:rsidRPr="00987B29" w:rsidRDefault="00BE2EE0" w:rsidP="00C31615"/>
        </w:tc>
        <w:tc>
          <w:tcPr>
            <w:tcW w:w="2488" w:type="dxa"/>
            <w:shd w:val="clear" w:color="auto" w:fill="FFFF00"/>
          </w:tcPr>
          <w:p w14:paraId="3FC58F0B" w14:textId="77777777" w:rsidR="00BE2EE0" w:rsidRPr="00987B29" w:rsidRDefault="00BE2EE0" w:rsidP="00C31615"/>
        </w:tc>
        <w:tc>
          <w:tcPr>
            <w:tcW w:w="236" w:type="dxa"/>
            <w:gridSpan w:val="2"/>
          </w:tcPr>
          <w:p w14:paraId="190D5F0F" w14:textId="77777777" w:rsidR="00BE2EE0" w:rsidRPr="00987B29" w:rsidRDefault="00BE2EE0" w:rsidP="00C31615"/>
        </w:tc>
      </w:tr>
      <w:tr w:rsidR="00BE2EE0" w:rsidRPr="00987B29" w14:paraId="7D650FFE" w14:textId="77777777" w:rsidTr="00C31615">
        <w:trPr>
          <w:gridAfter w:val="1"/>
          <w:wAfter w:w="31" w:type="dxa"/>
        </w:trPr>
        <w:tc>
          <w:tcPr>
            <w:tcW w:w="539" w:type="dxa"/>
            <w:vMerge/>
            <w:shd w:val="clear" w:color="auto" w:fill="auto"/>
          </w:tcPr>
          <w:p w14:paraId="123881C4" w14:textId="77777777" w:rsidR="00BE2EE0" w:rsidRPr="00987B29" w:rsidRDefault="00BE2EE0" w:rsidP="00C31615"/>
        </w:tc>
        <w:tc>
          <w:tcPr>
            <w:tcW w:w="7654" w:type="dxa"/>
            <w:gridSpan w:val="4"/>
            <w:shd w:val="clear" w:color="auto" w:fill="auto"/>
          </w:tcPr>
          <w:p w14:paraId="1CD6F441" w14:textId="77777777" w:rsidR="00BE2EE0" w:rsidRPr="00987B29" w:rsidRDefault="00BE2EE0" w:rsidP="00C31615">
            <w:r w:rsidRPr="00987B29">
              <w:t xml:space="preserve">Impact </w:t>
            </w:r>
            <w:r w:rsidRPr="00987B29">
              <w:sym w:font="Wingdings" w:char="F0E8"/>
            </w:r>
          </w:p>
        </w:tc>
      </w:tr>
    </w:tbl>
    <w:p w14:paraId="3EB3CF90" w14:textId="132E8D73" w:rsidR="00BE2EE0" w:rsidRDefault="00BE2EE0" w:rsidP="00354B07"/>
    <w:p w14:paraId="7BF528D9" w14:textId="73A530C0" w:rsidR="00BE2EE0" w:rsidRDefault="00BE2EE0" w:rsidP="00354B07">
      <w:r>
        <w:t>-afwijking 6 Port nummer 53,135,139,445</w:t>
      </w:r>
    </w:p>
    <w:p w14:paraId="4C91959E" w14:textId="6113EAD3" w:rsidR="00BE2EE0" w:rsidRDefault="00BE2EE0" w:rsidP="00BE2EE0">
      <w:r>
        <w:t>-</w:t>
      </w:r>
      <w:r w:rsidRPr="000819BB">
        <w:t>Hackers of onbevoegde gebruikers kunnen toegang krijgen tot een computersysteem via TCP-poort 135 als deze open wordt gelate</w:t>
      </w:r>
      <w:r w:rsidR="00750329">
        <w:t>n</w:t>
      </w:r>
      <w:r w:rsidRPr="000819BB">
        <w:t>.</w:t>
      </w:r>
    </w:p>
    <w:p w14:paraId="08259D3A" w14:textId="77777777" w:rsidR="00BE2EE0" w:rsidRDefault="00BE2EE0" w:rsidP="00BE2EE0">
      <w:pPr>
        <w:rPr>
          <w:rFonts w:asciiTheme="majorHAnsi" w:eastAsia="Times New Roman" w:hAnsiTheme="majorHAnsi" w:cstheme="majorHAnsi"/>
          <w:color w:val="202124"/>
          <w:lang w:eastAsia="nl-NL"/>
        </w:rPr>
      </w:pPr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 xml:space="preserve">Alle </w:t>
      </w:r>
      <w:proofErr w:type="spellStart"/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>NetBIOS</w:t>
      </w:r>
      <w:proofErr w:type="spellEnd"/>
      <w:r w:rsidRPr="000819BB">
        <w:rPr>
          <w:rFonts w:asciiTheme="majorHAnsi" w:eastAsia="Times New Roman" w:hAnsiTheme="majorHAnsi" w:cstheme="majorHAnsi"/>
          <w:color w:val="202124"/>
          <w:lang w:eastAsia="nl-NL"/>
        </w:rPr>
        <w:t>-aanvallen zijn mogelijk op deze host</w:t>
      </w:r>
      <w:r>
        <w:rPr>
          <w:rFonts w:asciiTheme="majorHAnsi" w:eastAsia="Times New Roman" w:hAnsiTheme="majorHAnsi" w:cstheme="majorHAnsi"/>
          <w:color w:val="202124"/>
          <w:lang w:eastAsia="nl-NL"/>
        </w:rPr>
        <w:t xml:space="preserve"> 139,445</w:t>
      </w:r>
    </w:p>
    <w:p w14:paraId="50CFBCFA" w14:textId="234C3162" w:rsidR="00BE2EE0" w:rsidRDefault="00BE2EE0" w:rsidP="00BE2EE0">
      <w:pPr>
        <w:rPr>
          <w:rStyle w:val="y2iqfc"/>
          <w:rFonts w:asciiTheme="majorHAnsi" w:hAnsiTheme="majorHAnsi" w:cstheme="majorHAnsi"/>
          <w:color w:val="202124"/>
        </w:rPr>
      </w:pPr>
      <w:r>
        <w:rPr>
          <w:rStyle w:val="y2iqfc"/>
          <w:rFonts w:asciiTheme="majorHAnsi" w:hAnsiTheme="majorHAnsi" w:cstheme="majorHAnsi"/>
          <w:color w:val="202124"/>
        </w:rPr>
        <w:t xml:space="preserve">Port 53 </w:t>
      </w:r>
      <w:r w:rsidRPr="000819BB">
        <w:rPr>
          <w:rStyle w:val="y2iqfc"/>
          <w:rFonts w:asciiTheme="majorHAnsi" w:hAnsiTheme="majorHAnsi" w:cstheme="majorHAnsi"/>
          <w:color w:val="202124"/>
        </w:rPr>
        <w:t>bijzonder kwetsbaar voor DDoS-aanvallen</w:t>
      </w:r>
    </w:p>
    <w:p w14:paraId="773D65FC" w14:textId="130A9C83" w:rsidR="00BE2EE0" w:rsidRPr="00DB429B" w:rsidRDefault="00BE2EE0" w:rsidP="00BE2EE0">
      <w:r>
        <w:t xml:space="preserve">-advies het beste is om deze porten te sluiten zo dat </w:t>
      </w:r>
      <w:r w:rsidR="002921E7">
        <w:t xml:space="preserve">uw </w:t>
      </w:r>
      <w:r>
        <w:t xml:space="preserve">pc goed beveiligd </w:t>
      </w:r>
      <w:r w:rsidR="002921E7">
        <w:t>blijft.</w:t>
      </w:r>
    </w:p>
    <w:p w14:paraId="0B6B0A84" w14:textId="77777777" w:rsidR="00354B07" w:rsidRPr="00DB429B" w:rsidRDefault="00354B07" w:rsidP="002D049F"/>
    <w:p w14:paraId="6D943C0E" w14:textId="77777777" w:rsidR="002D049F" w:rsidRPr="00987B29" w:rsidRDefault="002D049F" w:rsidP="002D049F">
      <w:pPr>
        <w:pStyle w:val="Kop2"/>
      </w:pPr>
      <w:r w:rsidRPr="00987B29">
        <w:t>Advies</w:t>
      </w:r>
    </w:p>
    <w:p w14:paraId="697D35C2" w14:textId="4803A715" w:rsidR="002D049F" w:rsidRPr="00987B29" w:rsidRDefault="00EA735B" w:rsidP="002D049F">
      <w:r w:rsidRPr="00987B29">
        <w:t>[Geef adviezen op basis van jouw conclusies om tot een betere balans te komen voor de organisatie</w:t>
      </w:r>
      <w:r w:rsidR="007A6FFF">
        <w:t>.</w:t>
      </w:r>
      <w:r w:rsidRPr="00987B29">
        <w:t>]</w:t>
      </w:r>
    </w:p>
    <w:p w14:paraId="0384485E" w14:textId="77777777" w:rsidR="002D049F" w:rsidRPr="00987B29" w:rsidRDefault="002D049F" w:rsidP="002D049F"/>
    <w:p w14:paraId="04D8FF6A" w14:textId="442F4547" w:rsidR="002D049F" w:rsidRPr="00987B29" w:rsidRDefault="002D049F" w:rsidP="002D049F">
      <w:r w:rsidRPr="00987B29">
        <w:t xml:space="preserve">[NB </w:t>
      </w:r>
      <w:r w:rsidR="007A6FFF">
        <w:t>G</w:t>
      </w:r>
      <w:r w:rsidRPr="00987B29">
        <w:t xml:space="preserve">ebruik gerust het internet, maar </w:t>
      </w:r>
      <w:r w:rsidR="007A6FFF">
        <w:t>vermeld</w:t>
      </w:r>
      <w:r w:rsidR="007A6FFF" w:rsidRPr="00987B29">
        <w:t xml:space="preserve"> </w:t>
      </w:r>
      <w:r w:rsidRPr="00987B29">
        <w:t xml:space="preserve">wel een </w:t>
      </w:r>
      <w:r w:rsidR="00005B75">
        <w:t xml:space="preserve">gevonden </w:t>
      </w:r>
      <w:r w:rsidRPr="00987B29">
        <w:t>bron en beschrijf altijd de gevonden informatie in eigen woorden</w:t>
      </w:r>
      <w:r w:rsidR="007A6FFF">
        <w:t>.</w:t>
      </w:r>
      <w:r w:rsidRPr="00987B29">
        <w:t>]</w:t>
      </w:r>
    </w:p>
    <w:sectPr w:rsidR="002D049F" w:rsidRPr="00987B29" w:rsidSect="00AC48BB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3281" w14:textId="77777777" w:rsidR="00923D63" w:rsidRDefault="00923D63" w:rsidP="00910A2E">
      <w:pPr>
        <w:spacing w:line="240" w:lineRule="auto"/>
      </w:pPr>
      <w:r>
        <w:separator/>
      </w:r>
    </w:p>
  </w:endnote>
  <w:endnote w:type="continuationSeparator" w:id="0">
    <w:p w14:paraId="092D14EA" w14:textId="77777777" w:rsidR="00923D63" w:rsidRDefault="00923D63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A6BA" w14:textId="64819440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1DE259FB" wp14:editId="0FA2A164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AE22FE">
      <w:t xml:space="preserve">1.2 </w:t>
    </w:r>
    <w:r w:rsidR="002D049F">
      <w:t xml:space="preserve">Sjabloon </w:t>
    </w:r>
    <w:r w:rsidR="0051241D">
      <w:t>A</w:t>
    </w:r>
    <w:r w:rsidR="00E729EE">
      <w:t>uditrapport</w:t>
    </w:r>
    <w:r w:rsidR="00005B75">
      <w:t xml:space="preserve"> </w:t>
    </w:r>
    <w:r w:rsidRPr="00393111">
      <w:t xml:space="preserve">- </w:t>
    </w:r>
    <w:r w:rsidR="002D049F" w:rsidRPr="002D049F">
      <w:t>EX_IT20_EP8_P2-K2_1v1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7B75" w14:textId="77777777" w:rsidR="00923D63" w:rsidRDefault="00923D63" w:rsidP="00910A2E">
      <w:pPr>
        <w:spacing w:line="240" w:lineRule="auto"/>
      </w:pPr>
      <w:r>
        <w:separator/>
      </w:r>
    </w:p>
  </w:footnote>
  <w:footnote w:type="continuationSeparator" w:id="0">
    <w:p w14:paraId="698419F2" w14:textId="77777777" w:rsidR="00923D63" w:rsidRDefault="00923D63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3A8"/>
    <w:multiLevelType w:val="hybridMultilevel"/>
    <w:tmpl w:val="26C49D86"/>
    <w:lvl w:ilvl="0" w:tplc="FE8862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B77152"/>
    <w:multiLevelType w:val="multilevel"/>
    <w:tmpl w:val="6F08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D1986"/>
    <w:multiLevelType w:val="hybridMultilevel"/>
    <w:tmpl w:val="6B2A9BF0"/>
    <w:lvl w:ilvl="0" w:tplc="AF58706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63808">
    <w:abstractNumId w:val="4"/>
  </w:num>
  <w:num w:numId="2" w16cid:durableId="1577936518">
    <w:abstractNumId w:val="40"/>
  </w:num>
  <w:num w:numId="3" w16cid:durableId="569926471">
    <w:abstractNumId w:val="6"/>
  </w:num>
  <w:num w:numId="4" w16cid:durableId="1596937035">
    <w:abstractNumId w:val="42"/>
  </w:num>
  <w:num w:numId="5" w16cid:durableId="1339500756">
    <w:abstractNumId w:val="16"/>
  </w:num>
  <w:num w:numId="6" w16cid:durableId="1837498930">
    <w:abstractNumId w:val="38"/>
  </w:num>
  <w:num w:numId="7" w16cid:durableId="971985941">
    <w:abstractNumId w:val="0"/>
  </w:num>
  <w:num w:numId="8" w16cid:durableId="1546796312">
    <w:abstractNumId w:val="45"/>
  </w:num>
  <w:num w:numId="9" w16cid:durableId="1748069906">
    <w:abstractNumId w:val="23"/>
  </w:num>
  <w:num w:numId="10" w16cid:durableId="1537936357">
    <w:abstractNumId w:val="32"/>
  </w:num>
  <w:num w:numId="11" w16cid:durableId="578518955">
    <w:abstractNumId w:val="34"/>
  </w:num>
  <w:num w:numId="12" w16cid:durableId="906691314">
    <w:abstractNumId w:val="15"/>
  </w:num>
  <w:num w:numId="13" w16cid:durableId="640230252">
    <w:abstractNumId w:val="33"/>
  </w:num>
  <w:num w:numId="14" w16cid:durableId="26948613">
    <w:abstractNumId w:val="26"/>
  </w:num>
  <w:num w:numId="15" w16cid:durableId="2022580270">
    <w:abstractNumId w:val="13"/>
  </w:num>
  <w:num w:numId="16" w16cid:durableId="1040475569">
    <w:abstractNumId w:val="2"/>
  </w:num>
  <w:num w:numId="17" w16cid:durableId="2027098070">
    <w:abstractNumId w:val="21"/>
  </w:num>
  <w:num w:numId="18" w16cid:durableId="298265577">
    <w:abstractNumId w:val="5"/>
  </w:num>
  <w:num w:numId="19" w16cid:durableId="1453867136">
    <w:abstractNumId w:val="47"/>
  </w:num>
  <w:num w:numId="20" w16cid:durableId="1459565449">
    <w:abstractNumId w:val="29"/>
  </w:num>
  <w:num w:numId="21" w16cid:durableId="102922263">
    <w:abstractNumId w:val="46"/>
  </w:num>
  <w:num w:numId="22" w16cid:durableId="413014945">
    <w:abstractNumId w:val="37"/>
  </w:num>
  <w:num w:numId="23" w16cid:durableId="1158502428">
    <w:abstractNumId w:val="31"/>
  </w:num>
  <w:num w:numId="24" w16cid:durableId="145511731">
    <w:abstractNumId w:val="30"/>
  </w:num>
  <w:num w:numId="25" w16cid:durableId="480997723">
    <w:abstractNumId w:val="27"/>
  </w:num>
  <w:num w:numId="26" w16cid:durableId="165827197">
    <w:abstractNumId w:val="17"/>
  </w:num>
  <w:num w:numId="27" w16cid:durableId="1455906753">
    <w:abstractNumId w:val="7"/>
  </w:num>
  <w:num w:numId="28" w16cid:durableId="2012177993">
    <w:abstractNumId w:val="3"/>
  </w:num>
  <w:num w:numId="29" w16cid:durableId="487327460">
    <w:abstractNumId w:val="35"/>
  </w:num>
  <w:num w:numId="30" w16cid:durableId="609632667">
    <w:abstractNumId w:val="22"/>
  </w:num>
  <w:num w:numId="31" w16cid:durableId="5138023">
    <w:abstractNumId w:val="9"/>
  </w:num>
  <w:num w:numId="32" w16cid:durableId="81921342">
    <w:abstractNumId w:val="11"/>
  </w:num>
  <w:num w:numId="33" w16cid:durableId="414596462">
    <w:abstractNumId w:val="41"/>
  </w:num>
  <w:num w:numId="34" w16cid:durableId="1018701836">
    <w:abstractNumId w:val="36"/>
  </w:num>
  <w:num w:numId="35" w16cid:durableId="614481397">
    <w:abstractNumId w:val="12"/>
  </w:num>
  <w:num w:numId="36" w16cid:durableId="1604730521">
    <w:abstractNumId w:val="18"/>
  </w:num>
  <w:num w:numId="37" w16cid:durableId="1198590625">
    <w:abstractNumId w:val="24"/>
  </w:num>
  <w:num w:numId="38" w16cid:durableId="549074407">
    <w:abstractNumId w:val="28"/>
  </w:num>
  <w:num w:numId="39" w16cid:durableId="994334640">
    <w:abstractNumId w:val="8"/>
  </w:num>
  <w:num w:numId="40" w16cid:durableId="2135976754">
    <w:abstractNumId w:val="43"/>
  </w:num>
  <w:num w:numId="41" w16cid:durableId="1076586836">
    <w:abstractNumId w:val="44"/>
  </w:num>
  <w:num w:numId="42" w16cid:durableId="2014525341">
    <w:abstractNumId w:val="20"/>
  </w:num>
  <w:num w:numId="43" w16cid:durableId="1886944906">
    <w:abstractNumId w:val="19"/>
  </w:num>
  <w:num w:numId="44" w16cid:durableId="764812108">
    <w:abstractNumId w:val="14"/>
  </w:num>
  <w:num w:numId="45" w16cid:durableId="1877887351">
    <w:abstractNumId w:val="10"/>
  </w:num>
  <w:num w:numId="46" w16cid:durableId="838732870">
    <w:abstractNumId w:val="39"/>
  </w:num>
  <w:num w:numId="47" w16cid:durableId="1474372550">
    <w:abstractNumId w:val="25"/>
  </w:num>
  <w:num w:numId="48" w16cid:durableId="27375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9F"/>
    <w:rsid w:val="00005B75"/>
    <w:rsid w:val="0001487B"/>
    <w:rsid w:val="00015CE3"/>
    <w:rsid w:val="000172B9"/>
    <w:rsid w:val="0002338D"/>
    <w:rsid w:val="0003335E"/>
    <w:rsid w:val="00036E72"/>
    <w:rsid w:val="00045398"/>
    <w:rsid w:val="00055190"/>
    <w:rsid w:val="000819BB"/>
    <w:rsid w:val="00095F6E"/>
    <w:rsid w:val="000B3B21"/>
    <w:rsid w:val="000B5C62"/>
    <w:rsid w:val="000C018E"/>
    <w:rsid w:val="000C7207"/>
    <w:rsid w:val="000D0DD3"/>
    <w:rsid w:val="000E1034"/>
    <w:rsid w:val="000F49BE"/>
    <w:rsid w:val="00103625"/>
    <w:rsid w:val="0013313D"/>
    <w:rsid w:val="001445B2"/>
    <w:rsid w:val="00144DE4"/>
    <w:rsid w:val="00156273"/>
    <w:rsid w:val="0017583A"/>
    <w:rsid w:val="001763E3"/>
    <w:rsid w:val="001A5529"/>
    <w:rsid w:val="001B6449"/>
    <w:rsid w:val="001C15D3"/>
    <w:rsid w:val="001D2FCC"/>
    <w:rsid w:val="001D5031"/>
    <w:rsid w:val="001E329C"/>
    <w:rsid w:val="001F5A9F"/>
    <w:rsid w:val="00202305"/>
    <w:rsid w:val="002334EC"/>
    <w:rsid w:val="00237180"/>
    <w:rsid w:val="002447F3"/>
    <w:rsid w:val="002500CC"/>
    <w:rsid w:val="00252875"/>
    <w:rsid w:val="0026276D"/>
    <w:rsid w:val="00270626"/>
    <w:rsid w:val="002738AE"/>
    <w:rsid w:val="002757DB"/>
    <w:rsid w:val="0027630C"/>
    <w:rsid w:val="00282F22"/>
    <w:rsid w:val="002921E7"/>
    <w:rsid w:val="002A74C1"/>
    <w:rsid w:val="002D049F"/>
    <w:rsid w:val="002F3923"/>
    <w:rsid w:val="0030536F"/>
    <w:rsid w:val="00305724"/>
    <w:rsid w:val="00330F9E"/>
    <w:rsid w:val="00354B07"/>
    <w:rsid w:val="00361C14"/>
    <w:rsid w:val="00377FCF"/>
    <w:rsid w:val="00383605"/>
    <w:rsid w:val="00384A0C"/>
    <w:rsid w:val="003869E7"/>
    <w:rsid w:val="00393111"/>
    <w:rsid w:val="003D7E57"/>
    <w:rsid w:val="003F2FF7"/>
    <w:rsid w:val="003F458F"/>
    <w:rsid w:val="003F5FCD"/>
    <w:rsid w:val="004050F8"/>
    <w:rsid w:val="0040633E"/>
    <w:rsid w:val="004225F5"/>
    <w:rsid w:val="00424AEA"/>
    <w:rsid w:val="00453FAC"/>
    <w:rsid w:val="00467CA4"/>
    <w:rsid w:val="00481D43"/>
    <w:rsid w:val="00486DF1"/>
    <w:rsid w:val="00490C79"/>
    <w:rsid w:val="00496A75"/>
    <w:rsid w:val="004C3127"/>
    <w:rsid w:val="004C3441"/>
    <w:rsid w:val="004C5B2D"/>
    <w:rsid w:val="004E0DA1"/>
    <w:rsid w:val="005007BA"/>
    <w:rsid w:val="0051241D"/>
    <w:rsid w:val="00524813"/>
    <w:rsid w:val="00533C39"/>
    <w:rsid w:val="00544045"/>
    <w:rsid w:val="00554CD8"/>
    <w:rsid w:val="005561A1"/>
    <w:rsid w:val="00565A5A"/>
    <w:rsid w:val="00567AF6"/>
    <w:rsid w:val="00571473"/>
    <w:rsid w:val="00577CE6"/>
    <w:rsid w:val="00580E1B"/>
    <w:rsid w:val="00586B1B"/>
    <w:rsid w:val="005870CD"/>
    <w:rsid w:val="005870F8"/>
    <w:rsid w:val="00592F0C"/>
    <w:rsid w:val="00594DA0"/>
    <w:rsid w:val="00603127"/>
    <w:rsid w:val="0060457C"/>
    <w:rsid w:val="006069E2"/>
    <w:rsid w:val="0066095C"/>
    <w:rsid w:val="006639CC"/>
    <w:rsid w:val="006661BE"/>
    <w:rsid w:val="00674538"/>
    <w:rsid w:val="0067567B"/>
    <w:rsid w:val="006778C2"/>
    <w:rsid w:val="00683837"/>
    <w:rsid w:val="00684A41"/>
    <w:rsid w:val="0068714B"/>
    <w:rsid w:val="0069446E"/>
    <w:rsid w:val="006B5218"/>
    <w:rsid w:val="006C70B1"/>
    <w:rsid w:val="006E1649"/>
    <w:rsid w:val="00715826"/>
    <w:rsid w:val="0071634A"/>
    <w:rsid w:val="007164B5"/>
    <w:rsid w:val="00720AAE"/>
    <w:rsid w:val="007434EF"/>
    <w:rsid w:val="00750329"/>
    <w:rsid w:val="00752915"/>
    <w:rsid w:val="00767455"/>
    <w:rsid w:val="0078574B"/>
    <w:rsid w:val="00786B5A"/>
    <w:rsid w:val="007A44D6"/>
    <w:rsid w:val="007A6FFF"/>
    <w:rsid w:val="007A732D"/>
    <w:rsid w:val="007D0596"/>
    <w:rsid w:val="007E4BCF"/>
    <w:rsid w:val="007E60F1"/>
    <w:rsid w:val="007F3090"/>
    <w:rsid w:val="007F6868"/>
    <w:rsid w:val="0082745D"/>
    <w:rsid w:val="00835977"/>
    <w:rsid w:val="00837330"/>
    <w:rsid w:val="0084630A"/>
    <w:rsid w:val="00854C7A"/>
    <w:rsid w:val="0086767F"/>
    <w:rsid w:val="00881F6F"/>
    <w:rsid w:val="00894706"/>
    <w:rsid w:val="0089544F"/>
    <w:rsid w:val="008A25E9"/>
    <w:rsid w:val="008A79DE"/>
    <w:rsid w:val="008B116F"/>
    <w:rsid w:val="008D3F6F"/>
    <w:rsid w:val="008E0EE0"/>
    <w:rsid w:val="008E7EC5"/>
    <w:rsid w:val="00910A2E"/>
    <w:rsid w:val="00910D87"/>
    <w:rsid w:val="00923D63"/>
    <w:rsid w:val="00931C11"/>
    <w:rsid w:val="00933DBC"/>
    <w:rsid w:val="009423AA"/>
    <w:rsid w:val="00964F8B"/>
    <w:rsid w:val="00965494"/>
    <w:rsid w:val="00987B29"/>
    <w:rsid w:val="00990D5F"/>
    <w:rsid w:val="0099471C"/>
    <w:rsid w:val="00996768"/>
    <w:rsid w:val="009977B2"/>
    <w:rsid w:val="009B06AA"/>
    <w:rsid w:val="009C30A5"/>
    <w:rsid w:val="009D3C17"/>
    <w:rsid w:val="009E327F"/>
    <w:rsid w:val="009F2F24"/>
    <w:rsid w:val="00A03DC3"/>
    <w:rsid w:val="00A10C66"/>
    <w:rsid w:val="00A266FE"/>
    <w:rsid w:val="00A856EA"/>
    <w:rsid w:val="00A9285C"/>
    <w:rsid w:val="00AA3AF9"/>
    <w:rsid w:val="00AC48BB"/>
    <w:rsid w:val="00AD1E00"/>
    <w:rsid w:val="00AE22FE"/>
    <w:rsid w:val="00AE3F35"/>
    <w:rsid w:val="00B10C88"/>
    <w:rsid w:val="00B11890"/>
    <w:rsid w:val="00B63DA7"/>
    <w:rsid w:val="00B9493B"/>
    <w:rsid w:val="00BA30E4"/>
    <w:rsid w:val="00BA7896"/>
    <w:rsid w:val="00BB5D61"/>
    <w:rsid w:val="00BD7D94"/>
    <w:rsid w:val="00BE06EC"/>
    <w:rsid w:val="00BE16DC"/>
    <w:rsid w:val="00BE2EE0"/>
    <w:rsid w:val="00BE4CE2"/>
    <w:rsid w:val="00BE52E5"/>
    <w:rsid w:val="00C02B53"/>
    <w:rsid w:val="00C43590"/>
    <w:rsid w:val="00C8321E"/>
    <w:rsid w:val="00C84117"/>
    <w:rsid w:val="00C93A88"/>
    <w:rsid w:val="00CA1980"/>
    <w:rsid w:val="00CB045F"/>
    <w:rsid w:val="00CB3D2A"/>
    <w:rsid w:val="00CC0080"/>
    <w:rsid w:val="00CD5153"/>
    <w:rsid w:val="00CE1BE8"/>
    <w:rsid w:val="00D11594"/>
    <w:rsid w:val="00D2384F"/>
    <w:rsid w:val="00D26CD4"/>
    <w:rsid w:val="00D46F78"/>
    <w:rsid w:val="00D61257"/>
    <w:rsid w:val="00D63CCC"/>
    <w:rsid w:val="00D74229"/>
    <w:rsid w:val="00DB429B"/>
    <w:rsid w:val="00DF6E49"/>
    <w:rsid w:val="00E20EB2"/>
    <w:rsid w:val="00E24C05"/>
    <w:rsid w:val="00E30EDE"/>
    <w:rsid w:val="00E33BFA"/>
    <w:rsid w:val="00E50DC4"/>
    <w:rsid w:val="00E549BE"/>
    <w:rsid w:val="00E55EC7"/>
    <w:rsid w:val="00E63944"/>
    <w:rsid w:val="00E715B5"/>
    <w:rsid w:val="00E729EE"/>
    <w:rsid w:val="00E72A8E"/>
    <w:rsid w:val="00E9711F"/>
    <w:rsid w:val="00EA5EDA"/>
    <w:rsid w:val="00EA735B"/>
    <w:rsid w:val="00EC4011"/>
    <w:rsid w:val="00F01EDF"/>
    <w:rsid w:val="00F21B9C"/>
    <w:rsid w:val="00F261B3"/>
    <w:rsid w:val="00F302F7"/>
    <w:rsid w:val="00F314EA"/>
    <w:rsid w:val="00F43BFF"/>
    <w:rsid w:val="00F44E82"/>
    <w:rsid w:val="00F46B2F"/>
    <w:rsid w:val="00F471A3"/>
    <w:rsid w:val="00F51255"/>
    <w:rsid w:val="00F613A0"/>
    <w:rsid w:val="00F86F0C"/>
    <w:rsid w:val="00FA468C"/>
    <w:rsid w:val="00FB6977"/>
    <w:rsid w:val="00FC1526"/>
    <w:rsid w:val="00FC17D6"/>
    <w:rsid w:val="00FD54C4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FCFCD"/>
  <w15:chartTrackingRefBased/>
  <w15:docId w15:val="{1CCE12BC-1D03-4C87-AC7C-B208E2AF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987B29"/>
    <w:pPr>
      <w:spacing w:after="0" w:line="240" w:lineRule="auto"/>
    </w:pPr>
    <w:rPr>
      <w:rFonts w:ascii="Calibri" w:hAnsi="Calibri"/>
    </w:rPr>
  </w:style>
  <w:style w:type="paragraph" w:customStyle="1" w:styleId="messagelistitem-zz7v6g">
    <w:name w:val="messagelistitem-zz7v6g"/>
    <w:basedOn w:val="Standaard"/>
    <w:rsid w:val="0008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81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819B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08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2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2.xml><?xml version="1.0" encoding="utf-8"?>
<ds:datastoreItem xmlns:ds="http://schemas.openxmlformats.org/officeDocument/2006/customXml" ds:itemID="{5BE972AD-3899-4947-9CCB-DE0445263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4F5A-40DA-4B5A-95B8-4D22DD781C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157</TotalTime>
  <Pages>1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rehanzulmai@gmail.com</cp:lastModifiedBy>
  <cp:revision>104</cp:revision>
  <dcterms:created xsi:type="dcterms:W3CDTF">2023-04-18T08:09:00Z</dcterms:created>
  <dcterms:modified xsi:type="dcterms:W3CDTF">2023-06-20T21:40:00Z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